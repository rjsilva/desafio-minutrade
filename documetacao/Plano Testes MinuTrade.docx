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6B4640" w14:textId="77777777" w:rsidR="007C7EDB" w:rsidRDefault="007C7EDB" w:rsidP="007C7EDB">
      <w:pPr>
        <w:spacing w:before="60" w:after="60"/>
        <w:jc w:val="center"/>
        <w:rPr>
          <w:b/>
        </w:rPr>
      </w:pPr>
    </w:p>
    <w:p w14:paraId="3472D20D" w14:textId="77777777" w:rsidR="00600333" w:rsidRDefault="00600333" w:rsidP="007C7EDB">
      <w:pPr>
        <w:spacing w:before="60" w:after="60"/>
        <w:jc w:val="center"/>
        <w:rPr>
          <w:b/>
        </w:rPr>
      </w:pPr>
    </w:p>
    <w:p w14:paraId="33F11D88" w14:textId="77777777" w:rsidR="00600333" w:rsidRDefault="00600333" w:rsidP="007C7EDB">
      <w:pPr>
        <w:spacing w:before="60" w:after="60"/>
        <w:jc w:val="center"/>
        <w:rPr>
          <w:b/>
        </w:rPr>
      </w:pPr>
    </w:p>
    <w:p w14:paraId="68F7CE50" w14:textId="1743A1E7" w:rsidR="00B86735" w:rsidRPr="00B86735" w:rsidRDefault="005D6CDB" w:rsidP="00B86735">
      <w:pPr>
        <w:pBdr>
          <w:bottom w:val="single" w:sz="6" w:space="4" w:color="EAECEF"/>
        </w:pBdr>
        <w:spacing w:before="100" w:beforeAutospacing="1" w:after="240"/>
        <w:jc w:val="center"/>
        <w:outlineLvl w:val="0"/>
        <w:rPr>
          <w:rFonts w:asciiTheme="minorHAnsi" w:hAnsiTheme="minorHAnsi"/>
          <w:b/>
          <w:bCs/>
          <w:color w:val="000000" w:themeColor="text1"/>
          <w:kern w:val="36"/>
          <w:sz w:val="28"/>
          <w:szCs w:val="28"/>
          <w:lang w:eastAsia="en-US"/>
        </w:rPr>
      </w:pPr>
      <w:r w:rsidRPr="00B86735">
        <w:rPr>
          <w:rFonts w:asciiTheme="minorHAnsi" w:eastAsia="Arial" w:hAnsiTheme="minorHAnsi" w:cs="Arial"/>
          <w:b/>
          <w:bCs/>
          <w:color w:val="000000" w:themeColor="text1"/>
          <w:spacing w:val="-5"/>
          <w:sz w:val="28"/>
          <w:szCs w:val="28"/>
        </w:rPr>
        <w:t xml:space="preserve">Plano de Testes - </w:t>
      </w:r>
      <w:r w:rsidR="00A31995">
        <w:rPr>
          <w:rFonts w:asciiTheme="minorHAnsi" w:hAnsiTheme="minorHAnsi"/>
          <w:b/>
          <w:bCs/>
          <w:color w:val="000000" w:themeColor="text1"/>
          <w:kern w:val="36"/>
          <w:sz w:val="28"/>
          <w:szCs w:val="28"/>
          <w:lang w:eastAsia="en-US"/>
        </w:rPr>
        <w:t>MinuTrade</w:t>
      </w:r>
      <w:r w:rsidR="00B86735" w:rsidRPr="00B86735">
        <w:rPr>
          <w:rFonts w:asciiTheme="minorHAnsi" w:hAnsiTheme="minorHAnsi"/>
          <w:b/>
          <w:bCs/>
          <w:color w:val="000000" w:themeColor="text1"/>
          <w:kern w:val="36"/>
          <w:sz w:val="28"/>
          <w:szCs w:val="28"/>
          <w:lang w:eastAsia="en-US"/>
        </w:rPr>
        <w:t xml:space="preserve"> QA</w:t>
      </w:r>
    </w:p>
    <w:p w14:paraId="3325E69E" w14:textId="77777777" w:rsidR="00600333" w:rsidRDefault="00600333" w:rsidP="00B86735">
      <w:pPr>
        <w:spacing w:before="60" w:after="60"/>
        <w:rPr>
          <w:b/>
        </w:rPr>
      </w:pPr>
    </w:p>
    <w:p w14:paraId="500D0AAC" w14:textId="77777777" w:rsidR="00600333" w:rsidRDefault="00600333" w:rsidP="007C7EDB">
      <w:pPr>
        <w:spacing w:before="60" w:after="60"/>
        <w:jc w:val="center"/>
        <w:rPr>
          <w:b/>
        </w:rPr>
      </w:pPr>
    </w:p>
    <w:p w14:paraId="1F5F4912" w14:textId="77777777" w:rsidR="00600333" w:rsidRDefault="00600333" w:rsidP="007C7EDB">
      <w:pPr>
        <w:spacing w:before="60" w:after="60"/>
        <w:jc w:val="center"/>
        <w:rPr>
          <w:b/>
        </w:rPr>
      </w:pPr>
    </w:p>
    <w:p w14:paraId="2582F030" w14:textId="77777777" w:rsidR="00600333" w:rsidRDefault="00600333" w:rsidP="007C7EDB">
      <w:pPr>
        <w:spacing w:before="60" w:after="60"/>
        <w:jc w:val="center"/>
        <w:rPr>
          <w:b/>
        </w:rPr>
      </w:pPr>
    </w:p>
    <w:p w14:paraId="2B452134" w14:textId="77777777" w:rsidR="007C7EDB" w:rsidRDefault="007C7EDB" w:rsidP="007C7EDB">
      <w:pPr>
        <w:spacing w:before="60" w:after="60"/>
        <w:jc w:val="center"/>
        <w:rPr>
          <w:b/>
        </w:rPr>
      </w:pPr>
      <w:r>
        <w:rPr>
          <w:b/>
        </w:rPr>
        <w:t>Histórico de Revisões</w:t>
      </w:r>
    </w:p>
    <w:tbl>
      <w:tblPr>
        <w:tblW w:w="11119" w:type="dxa"/>
        <w:jc w:val="center"/>
        <w:tblLook w:val="0000" w:firstRow="0" w:lastRow="0" w:firstColumn="0" w:lastColumn="0" w:noHBand="0" w:noVBand="0"/>
      </w:tblPr>
      <w:tblGrid>
        <w:gridCol w:w="1583"/>
        <w:gridCol w:w="992"/>
        <w:gridCol w:w="5670"/>
        <w:gridCol w:w="2874"/>
      </w:tblGrid>
      <w:tr w:rsidR="007C7EDB" w14:paraId="2A3B065F" w14:textId="77777777" w:rsidTr="0052779C">
        <w:trPr>
          <w:jc w:val="center"/>
        </w:trPr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179179" w14:textId="77777777" w:rsidR="007C7EDB" w:rsidRPr="00B86735" w:rsidRDefault="007C7EDB" w:rsidP="00264AF4">
            <w:pPr>
              <w:spacing w:before="60" w:after="60"/>
              <w:jc w:val="center"/>
              <w:rPr>
                <w:b/>
              </w:rPr>
            </w:pPr>
            <w:r w:rsidRPr="00B86735">
              <w:rPr>
                <w:b/>
              </w:rPr>
              <w:t>Data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3490AC" w14:textId="77777777" w:rsidR="007C7EDB" w:rsidRPr="00B86735" w:rsidRDefault="007C7EDB" w:rsidP="00264AF4">
            <w:pPr>
              <w:spacing w:before="60" w:after="60"/>
              <w:jc w:val="center"/>
              <w:rPr>
                <w:b/>
              </w:rPr>
            </w:pPr>
            <w:r w:rsidRPr="00B86735">
              <w:rPr>
                <w:b/>
              </w:rPr>
              <w:t>Versão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9ED56C" w14:textId="77777777" w:rsidR="007C7EDB" w:rsidRPr="00B86735" w:rsidRDefault="007C7EDB" w:rsidP="00264AF4">
            <w:pPr>
              <w:spacing w:before="60" w:after="60"/>
              <w:jc w:val="center"/>
              <w:rPr>
                <w:b/>
              </w:rPr>
            </w:pPr>
            <w:r w:rsidRPr="00B86735">
              <w:rPr>
                <w:b/>
              </w:rPr>
              <w:t>Descrição</w:t>
            </w:r>
          </w:p>
        </w:tc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6E8042" w14:textId="77777777" w:rsidR="007C7EDB" w:rsidRPr="00B86735" w:rsidRDefault="007C7EDB" w:rsidP="00264AF4">
            <w:pPr>
              <w:spacing w:before="60" w:after="60"/>
              <w:jc w:val="center"/>
              <w:rPr>
                <w:b/>
              </w:rPr>
            </w:pPr>
            <w:r w:rsidRPr="00B86735">
              <w:rPr>
                <w:b/>
              </w:rPr>
              <w:t>Autor</w:t>
            </w:r>
          </w:p>
        </w:tc>
      </w:tr>
      <w:tr w:rsidR="00584712" w14:paraId="3D170BBA" w14:textId="77777777" w:rsidTr="00264AF4">
        <w:trPr>
          <w:jc w:val="center"/>
        </w:trPr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1622FE" w14:textId="76338F28" w:rsidR="00584712" w:rsidRDefault="00A31995" w:rsidP="00264AF4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10</w:t>
            </w:r>
            <w:r w:rsidR="00584712">
              <w:rPr>
                <w:sz w:val="22"/>
              </w:rPr>
              <w:t>/07/2018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4968E8" w14:textId="5600AA10" w:rsidR="00584712" w:rsidRDefault="00584712" w:rsidP="00264AF4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1.0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4A3EB5" w14:textId="7E0CF418" w:rsidR="00584712" w:rsidRDefault="00584712" w:rsidP="00264AF4">
            <w:pPr>
              <w:ind w:right="60"/>
              <w:rPr>
                <w:sz w:val="22"/>
              </w:rPr>
            </w:pPr>
            <w:r>
              <w:rPr>
                <w:sz w:val="22"/>
              </w:rPr>
              <w:t>Criação do documento</w:t>
            </w:r>
          </w:p>
        </w:tc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5488F5" w14:textId="0F8998E4" w:rsidR="00584712" w:rsidRDefault="00584712" w:rsidP="00264AF4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Ronaldo Silva</w:t>
            </w:r>
          </w:p>
        </w:tc>
      </w:tr>
      <w:tr w:rsidR="00584712" w14:paraId="367390CC" w14:textId="77777777" w:rsidTr="00264AF4">
        <w:trPr>
          <w:jc w:val="center"/>
        </w:trPr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702C4D" w14:textId="1F3A9C02" w:rsidR="00584712" w:rsidRDefault="00A31995" w:rsidP="00264AF4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11</w:t>
            </w:r>
            <w:r w:rsidR="00584712">
              <w:rPr>
                <w:sz w:val="22"/>
              </w:rPr>
              <w:t>/07/2018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605762" w14:textId="22646837" w:rsidR="00584712" w:rsidRDefault="00584712" w:rsidP="00264AF4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1.1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051ED3" w14:textId="2E298BCA" w:rsidR="00584712" w:rsidRDefault="00584712" w:rsidP="00264AF4">
            <w:pPr>
              <w:ind w:right="60"/>
              <w:rPr>
                <w:sz w:val="22"/>
              </w:rPr>
            </w:pPr>
            <w:r>
              <w:rPr>
                <w:sz w:val="22"/>
              </w:rPr>
              <w:t>Ajuste do documento</w:t>
            </w:r>
          </w:p>
        </w:tc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7C3E6D" w14:textId="77777777" w:rsidR="00584712" w:rsidRDefault="00584712" w:rsidP="00264AF4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Ronaldo Silva</w:t>
            </w:r>
          </w:p>
        </w:tc>
      </w:tr>
    </w:tbl>
    <w:p w14:paraId="0A86BA9A" w14:textId="77777777" w:rsidR="00600333" w:rsidRDefault="00600333" w:rsidP="007C7EDB"/>
    <w:p w14:paraId="5EF76E2F" w14:textId="77777777" w:rsidR="00A9583C" w:rsidRDefault="00A9583C" w:rsidP="007C7EDB"/>
    <w:p w14:paraId="485A2845" w14:textId="77777777" w:rsidR="00A9583C" w:rsidRPr="009B240B" w:rsidRDefault="00A9583C" w:rsidP="009B240B">
      <w:pPr>
        <w:pStyle w:val="NormalWeb"/>
        <w:shd w:val="clear" w:color="auto" w:fill="FFFFFF"/>
        <w:jc w:val="center"/>
        <w:rPr>
          <w:rFonts w:asciiTheme="minorHAnsi" w:hAnsiTheme="minorHAnsi" w:cs="Arial"/>
          <w:color w:val="000000"/>
          <w:sz w:val="28"/>
          <w:szCs w:val="28"/>
          <w:u w:val="single"/>
        </w:rPr>
      </w:pPr>
      <w:bookmarkStart w:id="0" w:name="_Toc447185686"/>
      <w:r w:rsidRPr="009B240B">
        <w:rPr>
          <w:rFonts w:asciiTheme="minorHAnsi" w:hAnsiTheme="minorHAnsi" w:cs="Arial"/>
          <w:b/>
          <w:bCs/>
          <w:color w:val="000000"/>
          <w:sz w:val="28"/>
          <w:szCs w:val="28"/>
          <w:u w:val="single"/>
        </w:rPr>
        <w:t>Objetivos</w:t>
      </w:r>
      <w:bookmarkEnd w:id="0"/>
    </w:p>
    <w:p w14:paraId="45C7CB7D" w14:textId="6115F394" w:rsidR="00A9583C" w:rsidRPr="00DF6D1D" w:rsidRDefault="00A9583C" w:rsidP="00A9583C">
      <w:pPr>
        <w:rPr>
          <w:rFonts w:asciiTheme="minorHAnsi" w:hAnsiTheme="minorHAnsi"/>
          <w:lang w:eastAsia="en-US"/>
        </w:rPr>
      </w:pPr>
      <w:r w:rsidRPr="00DF6D1D">
        <w:rPr>
          <w:rFonts w:asciiTheme="minorHAnsi" w:hAnsiTheme="minorHAnsi" w:cs="Arial"/>
          <w:color w:val="000000"/>
        </w:rPr>
        <w:t xml:space="preserve">Este documento descreve o plano para testar o </w:t>
      </w:r>
      <w:r w:rsidRPr="00DF6D1D">
        <w:rPr>
          <w:rFonts w:asciiTheme="minorHAnsi" w:hAnsiTheme="minorHAnsi"/>
          <w:color w:val="24292E"/>
          <w:shd w:val="clear" w:color="auto" w:fill="FFFFFF"/>
        </w:rPr>
        <w:t>Aplicação Front-end</w:t>
      </w:r>
      <w:r w:rsidR="00A31995">
        <w:rPr>
          <w:rFonts w:asciiTheme="minorHAnsi" w:hAnsiTheme="minorHAnsi"/>
          <w:color w:val="24292E"/>
          <w:shd w:val="clear" w:color="auto" w:fill="FFFFFF"/>
        </w:rPr>
        <w:t xml:space="preserve"> de controle de estoque da minutrade</w:t>
      </w:r>
      <w:r w:rsidRPr="00DF6D1D">
        <w:rPr>
          <w:rFonts w:asciiTheme="minorHAnsi" w:hAnsiTheme="minorHAnsi"/>
          <w:color w:val="24292E"/>
          <w:shd w:val="clear" w:color="auto" w:fill="FFFFFF"/>
        </w:rPr>
        <w:t xml:space="preserve"> e Aplicação Back-end(API-REST)</w:t>
      </w:r>
      <w:r w:rsidR="00A31995">
        <w:rPr>
          <w:rFonts w:asciiTheme="minorHAnsi" w:hAnsiTheme="minorHAnsi" w:cs="Arial"/>
          <w:color w:val="000000"/>
        </w:rPr>
        <w:t>. Com o</w:t>
      </w:r>
      <w:r w:rsidRPr="00DF6D1D">
        <w:rPr>
          <w:rFonts w:asciiTheme="minorHAnsi" w:hAnsiTheme="minorHAnsi" w:cs="Arial"/>
          <w:color w:val="000000"/>
        </w:rPr>
        <w:t>bjetivo de atender o Plano de Teste dos seguintes itens:</w:t>
      </w:r>
    </w:p>
    <w:p w14:paraId="3802C668" w14:textId="23C1A853" w:rsidR="00A9583C" w:rsidRPr="00A31995" w:rsidRDefault="00A9583C" w:rsidP="00A9583C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Theme="minorHAnsi" w:hAnsiTheme="minorHAnsi"/>
          <w:color w:val="000000" w:themeColor="text1"/>
          <w:lang w:eastAsia="en-US"/>
        </w:rPr>
      </w:pPr>
      <w:r w:rsidRPr="00DF6D1D">
        <w:rPr>
          <w:rFonts w:asciiTheme="minorHAnsi" w:hAnsiTheme="minorHAnsi"/>
          <w:color w:val="000000" w:themeColor="text1"/>
        </w:rPr>
        <w:t>Implemen</w:t>
      </w:r>
      <w:r w:rsidR="00A31995">
        <w:rPr>
          <w:rFonts w:asciiTheme="minorHAnsi" w:hAnsiTheme="minorHAnsi"/>
          <w:color w:val="000000" w:themeColor="text1"/>
        </w:rPr>
        <w:t>tar testes automatizados – Incluir Produto</w:t>
      </w:r>
      <w:r w:rsidRPr="00DF6D1D">
        <w:rPr>
          <w:rFonts w:asciiTheme="minorHAnsi" w:hAnsiTheme="minorHAnsi"/>
          <w:color w:val="000000" w:themeColor="text1"/>
        </w:rPr>
        <w:t>;</w:t>
      </w:r>
    </w:p>
    <w:p w14:paraId="5D824A23" w14:textId="16B5D4E3" w:rsidR="00A9583C" w:rsidRPr="00DF6D1D" w:rsidRDefault="00A9583C" w:rsidP="00A9583C">
      <w:pPr>
        <w:numPr>
          <w:ilvl w:val="0"/>
          <w:numId w:val="7"/>
        </w:numPr>
        <w:shd w:val="clear" w:color="auto" w:fill="FFFFFF"/>
        <w:spacing w:before="60" w:after="100" w:afterAutospacing="1"/>
        <w:rPr>
          <w:rFonts w:asciiTheme="minorHAnsi" w:hAnsiTheme="minorHAnsi"/>
          <w:color w:val="000000" w:themeColor="text1"/>
        </w:rPr>
      </w:pPr>
      <w:r w:rsidRPr="00DF6D1D">
        <w:rPr>
          <w:rFonts w:asciiTheme="minorHAnsi" w:hAnsiTheme="minorHAnsi"/>
          <w:color w:val="000000" w:themeColor="text1"/>
        </w:rPr>
        <w:t>Implementar testes a</w:t>
      </w:r>
      <w:r w:rsidR="00A31995">
        <w:rPr>
          <w:rFonts w:asciiTheme="minorHAnsi" w:hAnsiTheme="minorHAnsi"/>
          <w:color w:val="000000" w:themeColor="text1"/>
        </w:rPr>
        <w:t>utomatizados – Editar Produto</w:t>
      </w:r>
      <w:r w:rsidRPr="00DF6D1D">
        <w:rPr>
          <w:rFonts w:asciiTheme="minorHAnsi" w:hAnsiTheme="minorHAnsi"/>
          <w:color w:val="000000" w:themeColor="text1"/>
        </w:rPr>
        <w:t>;</w:t>
      </w:r>
    </w:p>
    <w:p w14:paraId="6A63100E" w14:textId="3049957B" w:rsidR="00A9583C" w:rsidRPr="00DF6D1D" w:rsidRDefault="00A9583C" w:rsidP="00A9583C">
      <w:pPr>
        <w:numPr>
          <w:ilvl w:val="0"/>
          <w:numId w:val="7"/>
        </w:numPr>
        <w:shd w:val="clear" w:color="auto" w:fill="FFFFFF"/>
        <w:spacing w:before="60" w:after="100" w:afterAutospacing="1"/>
        <w:rPr>
          <w:rFonts w:asciiTheme="minorHAnsi" w:hAnsiTheme="minorHAnsi"/>
          <w:color w:val="000000" w:themeColor="text1"/>
        </w:rPr>
      </w:pPr>
      <w:r w:rsidRPr="00DF6D1D">
        <w:rPr>
          <w:rFonts w:asciiTheme="minorHAnsi" w:hAnsiTheme="minorHAnsi"/>
          <w:color w:val="000000" w:themeColor="text1"/>
        </w:rPr>
        <w:t>Implementar testes a</w:t>
      </w:r>
      <w:r w:rsidR="00A31995">
        <w:rPr>
          <w:rFonts w:asciiTheme="minorHAnsi" w:hAnsiTheme="minorHAnsi"/>
          <w:color w:val="000000" w:themeColor="text1"/>
        </w:rPr>
        <w:t>utomatizados – Excluir Produto</w:t>
      </w:r>
      <w:r w:rsidRPr="00DF6D1D">
        <w:rPr>
          <w:rFonts w:asciiTheme="minorHAnsi" w:hAnsiTheme="minorHAnsi"/>
          <w:color w:val="000000" w:themeColor="text1"/>
        </w:rPr>
        <w:t>;</w:t>
      </w:r>
    </w:p>
    <w:p w14:paraId="1B72FA92" w14:textId="77777777" w:rsidR="00A9583C" w:rsidRPr="00A9583C" w:rsidRDefault="00A9583C" w:rsidP="00A9583C">
      <w:pPr>
        <w:shd w:val="clear" w:color="auto" w:fill="FFFFFF"/>
        <w:spacing w:before="60" w:after="100" w:afterAutospacing="1"/>
        <w:ind w:left="720"/>
        <w:rPr>
          <w:rFonts w:asciiTheme="minorHAnsi" w:hAnsiTheme="minorHAnsi"/>
          <w:color w:val="000000" w:themeColor="text1"/>
          <w:sz w:val="20"/>
          <w:szCs w:val="20"/>
        </w:rPr>
      </w:pPr>
    </w:p>
    <w:p w14:paraId="554AFA28" w14:textId="77777777" w:rsidR="00A9583C" w:rsidRDefault="00A9583C" w:rsidP="007C7EDB"/>
    <w:p w14:paraId="51FD319B" w14:textId="77777777" w:rsidR="00584712" w:rsidRDefault="00584712" w:rsidP="007C7EDB"/>
    <w:p w14:paraId="7964EEEE" w14:textId="77777777" w:rsidR="00584712" w:rsidRDefault="00584712" w:rsidP="007C7EDB"/>
    <w:p w14:paraId="302F28AF" w14:textId="77777777" w:rsidR="00584712" w:rsidRDefault="00584712" w:rsidP="007C7EDB"/>
    <w:p w14:paraId="1C387DBF" w14:textId="77777777" w:rsidR="00584712" w:rsidRDefault="00584712" w:rsidP="007C7EDB"/>
    <w:p w14:paraId="3E3CB665" w14:textId="77777777" w:rsidR="00584712" w:rsidRDefault="00584712" w:rsidP="007C7EDB"/>
    <w:p w14:paraId="3A2E0866" w14:textId="77777777" w:rsidR="00584712" w:rsidRDefault="00584712" w:rsidP="007C7EDB"/>
    <w:p w14:paraId="13050461" w14:textId="77777777" w:rsidR="00584712" w:rsidRDefault="00584712" w:rsidP="007C7EDB"/>
    <w:p w14:paraId="4285B01D" w14:textId="77777777" w:rsidR="00584712" w:rsidRDefault="00584712" w:rsidP="007C7EDB"/>
    <w:p w14:paraId="05B2C316" w14:textId="77777777" w:rsidR="00B86735" w:rsidRDefault="00B86735" w:rsidP="007C7EDB"/>
    <w:p w14:paraId="35F2C54F" w14:textId="77777777" w:rsidR="00B86735" w:rsidRDefault="00B86735" w:rsidP="007C7EDB"/>
    <w:p w14:paraId="3D8848E2" w14:textId="77777777" w:rsidR="00B86735" w:rsidRDefault="00B86735" w:rsidP="007C7EDB"/>
    <w:p w14:paraId="3060D022" w14:textId="77777777" w:rsidR="00B86735" w:rsidRDefault="00B86735" w:rsidP="007C7EDB"/>
    <w:p w14:paraId="6DB16D46" w14:textId="11F84C61" w:rsidR="00600333" w:rsidRDefault="00600333" w:rsidP="007C7EDB"/>
    <w:p w14:paraId="7D96DDA8" w14:textId="1FC26D9E" w:rsidR="00A31995" w:rsidRDefault="00A31995" w:rsidP="007C7EDB"/>
    <w:p w14:paraId="00F41C58" w14:textId="2FF01C8F" w:rsidR="00A31995" w:rsidRDefault="00A31995" w:rsidP="007C7EDB"/>
    <w:p w14:paraId="29846375" w14:textId="56E845C0" w:rsidR="00A31995" w:rsidRDefault="00A31995" w:rsidP="007C7EDB"/>
    <w:p w14:paraId="27C8A876" w14:textId="77777777" w:rsidR="00A31995" w:rsidRDefault="00A31995" w:rsidP="007C7EDB"/>
    <w:p w14:paraId="4ABA13A2" w14:textId="77777777" w:rsidR="00600333" w:rsidRPr="009B240B" w:rsidRDefault="00600333" w:rsidP="00600333">
      <w:pPr>
        <w:pStyle w:val="Cabealho"/>
        <w:rPr>
          <w:rFonts w:asciiTheme="minorHAnsi" w:hAnsiTheme="minorHAnsi"/>
          <w:b/>
          <w:sz w:val="28"/>
          <w:szCs w:val="28"/>
          <w:u w:val="single"/>
        </w:rPr>
      </w:pPr>
      <w:r w:rsidRPr="009B240B">
        <w:rPr>
          <w:rFonts w:asciiTheme="minorHAnsi" w:hAnsiTheme="minorHAnsi"/>
          <w:b/>
          <w:sz w:val="28"/>
          <w:szCs w:val="28"/>
          <w:u w:val="single"/>
        </w:rPr>
        <w:t>IDENTIFICADOR</w:t>
      </w:r>
      <w:r w:rsidR="0077200F" w:rsidRPr="009B240B">
        <w:rPr>
          <w:rFonts w:asciiTheme="minorHAnsi" w:hAnsiTheme="minorHAnsi"/>
          <w:b/>
          <w:sz w:val="28"/>
          <w:szCs w:val="28"/>
          <w:u w:val="single"/>
        </w:rPr>
        <w:t>ES</w:t>
      </w:r>
      <w:r w:rsidRPr="009B240B">
        <w:rPr>
          <w:rFonts w:asciiTheme="minorHAnsi" w:hAnsiTheme="minorHAnsi"/>
          <w:b/>
          <w:sz w:val="28"/>
          <w:szCs w:val="28"/>
          <w:u w:val="single"/>
        </w:rPr>
        <w:t xml:space="preserve"> DOS REQUISITOS</w:t>
      </w:r>
    </w:p>
    <w:tbl>
      <w:tblPr>
        <w:tblpPr w:leftFromText="141" w:rightFromText="141" w:vertAnchor="text" w:tblpX="131" w:tblpY="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20"/>
      </w:tblGrid>
      <w:tr w:rsidR="00600333" w14:paraId="36864050" w14:textId="77777777" w:rsidTr="00600333">
        <w:trPr>
          <w:trHeight w:val="315"/>
        </w:trPr>
        <w:tc>
          <w:tcPr>
            <w:tcW w:w="1050" w:type="dxa"/>
            <w:shd w:val="clear" w:color="auto" w:fill="FEB686" w:themeFill="accent1" w:themeFillTint="99"/>
          </w:tcPr>
          <w:p w14:paraId="5F901BC5" w14:textId="77777777" w:rsidR="00600333" w:rsidRDefault="00600333" w:rsidP="00600333">
            <w:pPr>
              <w:pStyle w:val="Cabealho"/>
              <w:rPr>
                <w:b/>
                <w:sz w:val="28"/>
                <w:szCs w:val="28"/>
              </w:rPr>
            </w:pPr>
            <w:r w:rsidRPr="00312BEA">
              <w:rPr>
                <w:b/>
                <w:sz w:val="28"/>
                <w:szCs w:val="28"/>
              </w:rPr>
              <w:t>[RF001]</w:t>
            </w:r>
          </w:p>
        </w:tc>
      </w:tr>
      <w:tr w:rsidR="00600333" w14:paraId="50C6A066" w14:textId="77777777" w:rsidTr="00600333">
        <w:trPr>
          <w:trHeight w:val="315"/>
        </w:trPr>
        <w:tc>
          <w:tcPr>
            <w:tcW w:w="1050" w:type="dxa"/>
            <w:shd w:val="clear" w:color="auto" w:fill="FEB686" w:themeFill="accent1" w:themeFillTint="99"/>
          </w:tcPr>
          <w:p w14:paraId="575E1E8B" w14:textId="77777777" w:rsidR="00600333" w:rsidRPr="00312BEA" w:rsidRDefault="00600333" w:rsidP="00600333">
            <w:pPr>
              <w:pStyle w:val="Cabealho"/>
              <w:rPr>
                <w:b/>
                <w:sz w:val="28"/>
                <w:szCs w:val="28"/>
              </w:rPr>
            </w:pPr>
            <w:r w:rsidRPr="00312BEA">
              <w:rPr>
                <w:b/>
                <w:sz w:val="28"/>
                <w:szCs w:val="28"/>
              </w:rPr>
              <w:t>[NF001]</w:t>
            </w:r>
          </w:p>
        </w:tc>
      </w:tr>
    </w:tbl>
    <w:p w14:paraId="6F044417" w14:textId="77777777" w:rsidR="00600333" w:rsidRPr="00312BEA" w:rsidRDefault="00600333" w:rsidP="00600333">
      <w:pPr>
        <w:pStyle w:val="Cabealho"/>
        <w:rPr>
          <w:b/>
          <w:sz w:val="28"/>
          <w:szCs w:val="28"/>
        </w:rPr>
      </w:pPr>
    </w:p>
    <w:p w14:paraId="11B51ACC" w14:textId="77777777" w:rsidR="00B11C05" w:rsidRDefault="00B11C05" w:rsidP="00C71C3D">
      <w:pPr>
        <w:rPr>
          <w:b/>
        </w:rPr>
      </w:pPr>
    </w:p>
    <w:p w14:paraId="690F350E" w14:textId="77777777" w:rsidR="00C71C3D" w:rsidRDefault="00C71C3D" w:rsidP="00C71C3D">
      <w:pPr>
        <w:rPr>
          <w:b/>
        </w:rPr>
      </w:pPr>
    </w:p>
    <w:p w14:paraId="0773587E" w14:textId="77777777" w:rsidR="00C71C3D" w:rsidRPr="00C71C3D" w:rsidRDefault="00C71C3D" w:rsidP="00C71C3D">
      <w:pPr>
        <w:rPr>
          <w:b/>
        </w:rPr>
      </w:pPr>
    </w:p>
    <w:p w14:paraId="6F169DA8" w14:textId="77777777" w:rsidR="00816ED0" w:rsidRPr="009B240B" w:rsidRDefault="00816ED0" w:rsidP="0077200F">
      <w:pPr>
        <w:pStyle w:val="PargrafodaLista"/>
        <w:jc w:val="center"/>
        <w:rPr>
          <w:rFonts w:asciiTheme="minorHAnsi" w:hAnsiTheme="minorHAnsi"/>
          <w:b/>
          <w:sz w:val="28"/>
          <w:szCs w:val="28"/>
        </w:rPr>
      </w:pPr>
      <w:r w:rsidRPr="009B240B">
        <w:rPr>
          <w:rFonts w:asciiTheme="minorHAnsi" w:hAnsiTheme="minorHAnsi"/>
          <w:b/>
          <w:sz w:val="28"/>
          <w:szCs w:val="28"/>
        </w:rPr>
        <w:t>REQUISITO FUNCIONAL</w:t>
      </w:r>
    </w:p>
    <w:p w14:paraId="51AB2599" w14:textId="77777777" w:rsidR="00816ED0" w:rsidRDefault="00816ED0" w:rsidP="00816ED0">
      <w:pPr>
        <w:pStyle w:val="PargrafodaLista"/>
        <w:pBdr>
          <w:top w:val="single" w:sz="4" w:space="1" w:color="auto"/>
        </w:pBdr>
      </w:pPr>
    </w:p>
    <w:tbl>
      <w:tblPr>
        <w:tblStyle w:val="Tabelacomgrade"/>
        <w:tblW w:w="11293" w:type="dxa"/>
        <w:tblInd w:w="-1251" w:type="dxa"/>
        <w:tblLook w:val="04A0" w:firstRow="1" w:lastRow="0" w:firstColumn="1" w:lastColumn="0" w:noHBand="0" w:noVBand="1"/>
      </w:tblPr>
      <w:tblGrid>
        <w:gridCol w:w="1150"/>
        <w:gridCol w:w="5312"/>
        <w:gridCol w:w="1762"/>
        <w:gridCol w:w="1427"/>
        <w:gridCol w:w="1642"/>
      </w:tblGrid>
      <w:tr w:rsidR="003C68D5" w14:paraId="4B2FB4CC" w14:textId="77777777" w:rsidTr="0052779C">
        <w:tc>
          <w:tcPr>
            <w:tcW w:w="1150" w:type="dxa"/>
            <w:shd w:val="clear" w:color="auto" w:fill="0070C0"/>
          </w:tcPr>
          <w:p w14:paraId="2DCE4A41" w14:textId="77777777" w:rsidR="003C68D5" w:rsidRPr="0052779C" w:rsidRDefault="003C68D5" w:rsidP="00DA221F">
            <w:pPr>
              <w:rPr>
                <w:rFonts w:asciiTheme="minorHAnsi" w:hAnsiTheme="minorHAnsi"/>
                <w:b/>
              </w:rPr>
            </w:pPr>
            <w:r w:rsidRPr="0052779C">
              <w:rPr>
                <w:rFonts w:asciiTheme="minorHAnsi" w:hAnsiTheme="minorHAnsi"/>
                <w:b/>
              </w:rPr>
              <w:t>ID</w:t>
            </w:r>
          </w:p>
        </w:tc>
        <w:tc>
          <w:tcPr>
            <w:tcW w:w="5312" w:type="dxa"/>
            <w:shd w:val="clear" w:color="auto" w:fill="0070C0"/>
          </w:tcPr>
          <w:p w14:paraId="5E037A20" w14:textId="77777777" w:rsidR="003C68D5" w:rsidRPr="0052779C" w:rsidRDefault="003C68D5" w:rsidP="00DA221F">
            <w:pPr>
              <w:rPr>
                <w:rFonts w:asciiTheme="minorHAnsi" w:hAnsiTheme="minorHAnsi"/>
                <w:b/>
              </w:rPr>
            </w:pPr>
            <w:r w:rsidRPr="0052779C">
              <w:rPr>
                <w:rFonts w:asciiTheme="minorHAnsi" w:hAnsiTheme="minorHAnsi"/>
                <w:b/>
              </w:rPr>
              <w:t>Descrição</w:t>
            </w:r>
          </w:p>
        </w:tc>
        <w:tc>
          <w:tcPr>
            <w:tcW w:w="1762" w:type="dxa"/>
            <w:shd w:val="clear" w:color="auto" w:fill="0070C0"/>
          </w:tcPr>
          <w:p w14:paraId="467107A6" w14:textId="77777777" w:rsidR="003C68D5" w:rsidRPr="0052779C" w:rsidRDefault="003C68D5" w:rsidP="00DA221F">
            <w:pPr>
              <w:rPr>
                <w:rFonts w:asciiTheme="minorHAnsi" w:hAnsiTheme="minorHAnsi"/>
                <w:b/>
              </w:rPr>
            </w:pPr>
            <w:r w:rsidRPr="0052779C">
              <w:rPr>
                <w:rFonts w:asciiTheme="minorHAnsi" w:hAnsiTheme="minorHAnsi"/>
                <w:b/>
              </w:rPr>
              <w:t>Tipo (Funcional/Não Funcional)</w:t>
            </w:r>
          </w:p>
        </w:tc>
        <w:tc>
          <w:tcPr>
            <w:tcW w:w="1427" w:type="dxa"/>
            <w:shd w:val="clear" w:color="auto" w:fill="0070C0"/>
          </w:tcPr>
          <w:p w14:paraId="793F45F7" w14:textId="77777777" w:rsidR="003C68D5" w:rsidRPr="0052779C" w:rsidRDefault="003C68D5" w:rsidP="00DA221F">
            <w:pPr>
              <w:rPr>
                <w:rFonts w:asciiTheme="minorHAnsi" w:hAnsiTheme="minorHAnsi"/>
                <w:b/>
              </w:rPr>
            </w:pPr>
            <w:r w:rsidRPr="0052779C">
              <w:rPr>
                <w:rFonts w:asciiTheme="minorHAnsi" w:hAnsiTheme="minorHAnsi"/>
                <w:b/>
              </w:rPr>
              <w:t>Importância</w:t>
            </w:r>
          </w:p>
        </w:tc>
        <w:tc>
          <w:tcPr>
            <w:tcW w:w="1642" w:type="dxa"/>
            <w:shd w:val="clear" w:color="auto" w:fill="0070C0"/>
          </w:tcPr>
          <w:p w14:paraId="0B6C0CB2" w14:textId="77777777" w:rsidR="003C68D5" w:rsidRPr="0052779C" w:rsidRDefault="003C68D5" w:rsidP="00DA221F">
            <w:pPr>
              <w:rPr>
                <w:rFonts w:asciiTheme="minorHAnsi" w:hAnsiTheme="minorHAnsi"/>
                <w:b/>
              </w:rPr>
            </w:pPr>
            <w:r w:rsidRPr="0052779C">
              <w:rPr>
                <w:rFonts w:asciiTheme="minorHAnsi" w:hAnsiTheme="minorHAnsi"/>
                <w:b/>
              </w:rPr>
              <w:t>Complexidade</w:t>
            </w:r>
          </w:p>
        </w:tc>
      </w:tr>
      <w:tr w:rsidR="003C68D5" w14:paraId="51EB83A2" w14:textId="77777777" w:rsidTr="005D6CDB">
        <w:tc>
          <w:tcPr>
            <w:tcW w:w="1150" w:type="dxa"/>
          </w:tcPr>
          <w:p w14:paraId="0037CF6E" w14:textId="77777777" w:rsidR="003C68D5" w:rsidRPr="0052779C" w:rsidRDefault="003C68D5" w:rsidP="00DA221F">
            <w:pPr>
              <w:rPr>
                <w:rFonts w:asciiTheme="minorHAnsi" w:hAnsiTheme="minorHAnsi"/>
              </w:rPr>
            </w:pPr>
            <w:r w:rsidRPr="0052779C">
              <w:rPr>
                <w:rFonts w:asciiTheme="minorHAnsi" w:hAnsiTheme="minorHAnsi"/>
              </w:rPr>
              <w:t>[RF001]</w:t>
            </w:r>
          </w:p>
        </w:tc>
        <w:tc>
          <w:tcPr>
            <w:tcW w:w="5312" w:type="dxa"/>
          </w:tcPr>
          <w:p w14:paraId="781D4FDA" w14:textId="102AE6D7" w:rsidR="003C68D5" w:rsidRPr="0052779C" w:rsidRDefault="00A31995" w:rsidP="005D6CDB">
            <w:pPr>
              <w:tabs>
                <w:tab w:val="left" w:pos="-108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O sistema deve</w:t>
            </w:r>
            <w:r w:rsidR="003C68D5" w:rsidRPr="0052779C">
              <w:rPr>
                <w:rFonts w:asciiTheme="minorHAnsi" w:hAnsiTheme="minorHAnsi"/>
              </w:rPr>
              <w:t xml:space="preserve"> permitir </w:t>
            </w:r>
            <w:r w:rsidR="005D6CDB" w:rsidRPr="0052779C">
              <w:rPr>
                <w:rFonts w:asciiTheme="minorHAnsi" w:hAnsiTheme="minorHAnsi"/>
              </w:rPr>
              <w:t xml:space="preserve">inclusão de </w:t>
            </w:r>
            <w:r>
              <w:rPr>
                <w:rFonts w:asciiTheme="minorHAnsi" w:hAnsiTheme="minorHAnsi"/>
              </w:rPr>
              <w:t>produtos por “name”, “value” e “quantity”</w:t>
            </w:r>
          </w:p>
        </w:tc>
        <w:tc>
          <w:tcPr>
            <w:tcW w:w="1762" w:type="dxa"/>
          </w:tcPr>
          <w:p w14:paraId="178D5470" w14:textId="77777777" w:rsidR="003C68D5" w:rsidRPr="0052779C" w:rsidRDefault="003C68D5" w:rsidP="00DA221F">
            <w:pPr>
              <w:rPr>
                <w:rFonts w:asciiTheme="minorHAnsi" w:hAnsiTheme="minorHAnsi"/>
              </w:rPr>
            </w:pPr>
            <w:r w:rsidRPr="0052779C">
              <w:rPr>
                <w:rFonts w:asciiTheme="minorHAnsi" w:hAnsiTheme="minorHAnsi"/>
              </w:rPr>
              <w:t>Funcional</w:t>
            </w:r>
          </w:p>
        </w:tc>
        <w:tc>
          <w:tcPr>
            <w:tcW w:w="1427" w:type="dxa"/>
          </w:tcPr>
          <w:p w14:paraId="23ED0051" w14:textId="77777777" w:rsidR="003C68D5" w:rsidRPr="0052779C" w:rsidRDefault="003C68D5" w:rsidP="00DA221F">
            <w:pPr>
              <w:rPr>
                <w:rFonts w:asciiTheme="minorHAnsi" w:hAnsiTheme="minorHAnsi"/>
              </w:rPr>
            </w:pPr>
            <w:r w:rsidRPr="0052779C">
              <w:rPr>
                <w:rFonts w:asciiTheme="minorHAnsi" w:hAnsiTheme="minorHAnsi"/>
              </w:rPr>
              <w:t>Alta</w:t>
            </w:r>
          </w:p>
        </w:tc>
        <w:tc>
          <w:tcPr>
            <w:tcW w:w="1642" w:type="dxa"/>
          </w:tcPr>
          <w:p w14:paraId="5631DCAC" w14:textId="77777777" w:rsidR="003C68D5" w:rsidRPr="0052779C" w:rsidRDefault="003C68D5" w:rsidP="00DA221F">
            <w:pPr>
              <w:rPr>
                <w:rFonts w:asciiTheme="minorHAnsi" w:hAnsiTheme="minorHAnsi"/>
              </w:rPr>
            </w:pPr>
            <w:r w:rsidRPr="0052779C">
              <w:rPr>
                <w:rFonts w:asciiTheme="minorHAnsi" w:hAnsiTheme="minorHAnsi"/>
              </w:rPr>
              <w:t>Alta</w:t>
            </w:r>
          </w:p>
        </w:tc>
      </w:tr>
      <w:tr w:rsidR="003C68D5" w14:paraId="538F3170" w14:textId="77777777" w:rsidTr="005D6CDB">
        <w:tc>
          <w:tcPr>
            <w:tcW w:w="1150" w:type="dxa"/>
          </w:tcPr>
          <w:p w14:paraId="5325ACD3" w14:textId="77777777" w:rsidR="003C68D5" w:rsidRPr="0052779C" w:rsidRDefault="003C68D5" w:rsidP="007C03C2">
            <w:pPr>
              <w:rPr>
                <w:rFonts w:asciiTheme="minorHAnsi" w:hAnsiTheme="minorHAnsi"/>
              </w:rPr>
            </w:pPr>
            <w:r w:rsidRPr="0052779C">
              <w:rPr>
                <w:rFonts w:asciiTheme="minorHAnsi" w:hAnsiTheme="minorHAnsi"/>
              </w:rPr>
              <w:t>[RF002]</w:t>
            </w:r>
          </w:p>
        </w:tc>
        <w:tc>
          <w:tcPr>
            <w:tcW w:w="5312" w:type="dxa"/>
          </w:tcPr>
          <w:p w14:paraId="676405B9" w14:textId="1EA9996C" w:rsidR="003C68D5" w:rsidRPr="0052779C" w:rsidRDefault="00A31995" w:rsidP="005D6CD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O sistema deve permitir</w:t>
            </w:r>
            <w:r w:rsidR="003C68D5" w:rsidRPr="0052779C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edição de produto</w:t>
            </w:r>
          </w:p>
        </w:tc>
        <w:tc>
          <w:tcPr>
            <w:tcW w:w="1762" w:type="dxa"/>
          </w:tcPr>
          <w:p w14:paraId="033C79B4" w14:textId="77777777" w:rsidR="003C68D5" w:rsidRPr="0052779C" w:rsidRDefault="003C68D5" w:rsidP="007C03C2">
            <w:pPr>
              <w:rPr>
                <w:rFonts w:asciiTheme="minorHAnsi" w:hAnsiTheme="minorHAnsi"/>
              </w:rPr>
            </w:pPr>
            <w:r w:rsidRPr="0052779C">
              <w:rPr>
                <w:rFonts w:asciiTheme="minorHAnsi" w:hAnsiTheme="minorHAnsi"/>
              </w:rPr>
              <w:t>Funcional</w:t>
            </w:r>
          </w:p>
        </w:tc>
        <w:tc>
          <w:tcPr>
            <w:tcW w:w="1427" w:type="dxa"/>
          </w:tcPr>
          <w:p w14:paraId="4215ACA8" w14:textId="77777777" w:rsidR="003C68D5" w:rsidRPr="0052779C" w:rsidRDefault="003C68D5" w:rsidP="007C03C2">
            <w:pPr>
              <w:rPr>
                <w:rFonts w:asciiTheme="minorHAnsi" w:hAnsiTheme="minorHAnsi"/>
              </w:rPr>
            </w:pPr>
            <w:r w:rsidRPr="0052779C">
              <w:rPr>
                <w:rFonts w:asciiTheme="minorHAnsi" w:hAnsiTheme="minorHAnsi"/>
              </w:rPr>
              <w:t>Alta</w:t>
            </w:r>
          </w:p>
        </w:tc>
        <w:tc>
          <w:tcPr>
            <w:tcW w:w="1642" w:type="dxa"/>
          </w:tcPr>
          <w:p w14:paraId="548D80B3" w14:textId="77777777" w:rsidR="003C68D5" w:rsidRPr="0052779C" w:rsidRDefault="003C68D5" w:rsidP="007C03C2">
            <w:pPr>
              <w:rPr>
                <w:rFonts w:asciiTheme="minorHAnsi" w:hAnsiTheme="minorHAnsi"/>
              </w:rPr>
            </w:pPr>
            <w:r w:rsidRPr="0052779C">
              <w:rPr>
                <w:rFonts w:asciiTheme="minorHAnsi" w:hAnsiTheme="minorHAnsi"/>
              </w:rPr>
              <w:t>Alta</w:t>
            </w:r>
          </w:p>
        </w:tc>
      </w:tr>
      <w:tr w:rsidR="003C68D5" w14:paraId="348A9359" w14:textId="77777777" w:rsidTr="005D6CDB">
        <w:tc>
          <w:tcPr>
            <w:tcW w:w="1150" w:type="dxa"/>
          </w:tcPr>
          <w:p w14:paraId="37686A6F" w14:textId="77777777" w:rsidR="003C68D5" w:rsidRPr="0052779C" w:rsidRDefault="003C68D5" w:rsidP="007C03C2">
            <w:pPr>
              <w:rPr>
                <w:rFonts w:asciiTheme="minorHAnsi" w:hAnsiTheme="minorHAnsi"/>
              </w:rPr>
            </w:pPr>
            <w:r w:rsidRPr="0052779C">
              <w:rPr>
                <w:rFonts w:asciiTheme="minorHAnsi" w:hAnsiTheme="minorHAnsi"/>
              </w:rPr>
              <w:t>[RF003]</w:t>
            </w:r>
          </w:p>
        </w:tc>
        <w:tc>
          <w:tcPr>
            <w:tcW w:w="5312" w:type="dxa"/>
          </w:tcPr>
          <w:p w14:paraId="3BC7E882" w14:textId="1C9F0EBC" w:rsidR="003C68D5" w:rsidRPr="0052779C" w:rsidRDefault="00A31995" w:rsidP="005D6CD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O sistema deve</w:t>
            </w:r>
            <w:r w:rsidR="00DC4EB3" w:rsidRPr="0052779C">
              <w:rPr>
                <w:rFonts w:asciiTheme="minorHAnsi" w:hAnsiTheme="minorHAnsi"/>
              </w:rPr>
              <w:t xml:space="preserve"> permitir </w:t>
            </w:r>
            <w:r>
              <w:rPr>
                <w:rFonts w:asciiTheme="minorHAnsi" w:hAnsiTheme="minorHAnsi"/>
              </w:rPr>
              <w:t>exclusão de produto</w:t>
            </w:r>
          </w:p>
        </w:tc>
        <w:tc>
          <w:tcPr>
            <w:tcW w:w="1762" w:type="dxa"/>
          </w:tcPr>
          <w:p w14:paraId="7F2FA84D" w14:textId="77777777" w:rsidR="003C68D5" w:rsidRPr="0052779C" w:rsidRDefault="00DC4EB3" w:rsidP="007C03C2">
            <w:pPr>
              <w:rPr>
                <w:rFonts w:asciiTheme="minorHAnsi" w:hAnsiTheme="minorHAnsi"/>
              </w:rPr>
            </w:pPr>
            <w:r w:rsidRPr="0052779C">
              <w:rPr>
                <w:rFonts w:asciiTheme="minorHAnsi" w:hAnsiTheme="minorHAnsi"/>
              </w:rPr>
              <w:t>Funcional</w:t>
            </w:r>
          </w:p>
        </w:tc>
        <w:tc>
          <w:tcPr>
            <w:tcW w:w="1427" w:type="dxa"/>
          </w:tcPr>
          <w:p w14:paraId="62589372" w14:textId="77777777" w:rsidR="003C68D5" w:rsidRPr="0052779C" w:rsidRDefault="00DC4EB3" w:rsidP="007C03C2">
            <w:pPr>
              <w:rPr>
                <w:rFonts w:asciiTheme="minorHAnsi" w:hAnsiTheme="minorHAnsi"/>
              </w:rPr>
            </w:pPr>
            <w:r w:rsidRPr="0052779C">
              <w:rPr>
                <w:rFonts w:asciiTheme="minorHAnsi" w:hAnsiTheme="minorHAnsi"/>
              </w:rPr>
              <w:t>Alta</w:t>
            </w:r>
          </w:p>
        </w:tc>
        <w:tc>
          <w:tcPr>
            <w:tcW w:w="1642" w:type="dxa"/>
          </w:tcPr>
          <w:p w14:paraId="7B1D77D1" w14:textId="77777777" w:rsidR="003C68D5" w:rsidRPr="0052779C" w:rsidRDefault="00DC4EB3" w:rsidP="007C03C2">
            <w:pPr>
              <w:rPr>
                <w:rFonts w:asciiTheme="minorHAnsi" w:hAnsiTheme="minorHAnsi"/>
              </w:rPr>
            </w:pPr>
            <w:r w:rsidRPr="0052779C">
              <w:rPr>
                <w:rFonts w:asciiTheme="minorHAnsi" w:hAnsiTheme="minorHAnsi"/>
              </w:rPr>
              <w:t>Media</w:t>
            </w:r>
          </w:p>
        </w:tc>
      </w:tr>
      <w:tr w:rsidR="00A31995" w14:paraId="54E67196" w14:textId="77777777" w:rsidTr="005D6CDB">
        <w:tc>
          <w:tcPr>
            <w:tcW w:w="1150" w:type="dxa"/>
          </w:tcPr>
          <w:p w14:paraId="5CAD9BBD" w14:textId="7BA4813D" w:rsidR="00A31995" w:rsidRPr="0052779C" w:rsidRDefault="00A31995" w:rsidP="00A3199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[RF004</w:t>
            </w:r>
            <w:r w:rsidRPr="0052779C">
              <w:rPr>
                <w:rFonts w:asciiTheme="minorHAnsi" w:hAnsiTheme="minorHAnsi"/>
              </w:rPr>
              <w:t>]</w:t>
            </w:r>
          </w:p>
        </w:tc>
        <w:tc>
          <w:tcPr>
            <w:tcW w:w="5312" w:type="dxa"/>
          </w:tcPr>
          <w:p w14:paraId="0B3C7E6D" w14:textId="71481242" w:rsidR="00A31995" w:rsidRDefault="00A31995" w:rsidP="00A3199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O sistema deve</w:t>
            </w:r>
            <w:r w:rsidRPr="0052779C">
              <w:rPr>
                <w:rFonts w:asciiTheme="minorHAnsi" w:hAnsiTheme="minorHAnsi"/>
              </w:rPr>
              <w:t xml:space="preserve"> permitir </w:t>
            </w:r>
            <w:r>
              <w:rPr>
                <w:rFonts w:asciiTheme="minorHAnsi" w:hAnsiTheme="minorHAnsi"/>
              </w:rPr>
              <w:t>cadastro</w:t>
            </w:r>
            <w:r>
              <w:rPr>
                <w:rFonts w:asciiTheme="minorHAnsi" w:hAnsiTheme="minorHAnsi"/>
              </w:rPr>
              <w:t xml:space="preserve"> de produto</w:t>
            </w:r>
            <w:r>
              <w:rPr>
                <w:rFonts w:asciiTheme="minorHAnsi" w:hAnsiTheme="minorHAnsi"/>
              </w:rPr>
              <w:t xml:space="preserve"> e quantidade negativo e nome inválido</w:t>
            </w:r>
          </w:p>
        </w:tc>
        <w:tc>
          <w:tcPr>
            <w:tcW w:w="1762" w:type="dxa"/>
          </w:tcPr>
          <w:p w14:paraId="2ACACA21" w14:textId="442FEC74" w:rsidR="00A31995" w:rsidRPr="0052779C" w:rsidRDefault="00A31995" w:rsidP="00A31995">
            <w:pPr>
              <w:rPr>
                <w:rFonts w:asciiTheme="minorHAnsi" w:hAnsiTheme="minorHAnsi"/>
              </w:rPr>
            </w:pPr>
            <w:r w:rsidRPr="0052779C">
              <w:rPr>
                <w:rFonts w:asciiTheme="minorHAnsi" w:hAnsiTheme="minorHAnsi"/>
              </w:rPr>
              <w:t>Funcional</w:t>
            </w:r>
          </w:p>
        </w:tc>
        <w:tc>
          <w:tcPr>
            <w:tcW w:w="1427" w:type="dxa"/>
          </w:tcPr>
          <w:p w14:paraId="40B9261C" w14:textId="7D8EF188" w:rsidR="00A31995" w:rsidRPr="0052779C" w:rsidRDefault="00A31995" w:rsidP="00A31995">
            <w:pPr>
              <w:rPr>
                <w:rFonts w:asciiTheme="minorHAnsi" w:hAnsiTheme="minorHAnsi"/>
              </w:rPr>
            </w:pPr>
            <w:r w:rsidRPr="0052779C">
              <w:rPr>
                <w:rFonts w:asciiTheme="minorHAnsi" w:hAnsiTheme="minorHAnsi"/>
              </w:rPr>
              <w:t>Alta</w:t>
            </w:r>
          </w:p>
        </w:tc>
        <w:tc>
          <w:tcPr>
            <w:tcW w:w="1642" w:type="dxa"/>
          </w:tcPr>
          <w:p w14:paraId="19F7DD03" w14:textId="6FD4F4FA" w:rsidR="00A31995" w:rsidRPr="0052779C" w:rsidRDefault="00A31995" w:rsidP="00A31995">
            <w:pPr>
              <w:rPr>
                <w:rFonts w:asciiTheme="minorHAnsi" w:hAnsiTheme="minorHAnsi"/>
              </w:rPr>
            </w:pPr>
            <w:r w:rsidRPr="0052779C">
              <w:rPr>
                <w:rFonts w:asciiTheme="minorHAnsi" w:hAnsiTheme="minorHAnsi"/>
              </w:rPr>
              <w:t>Media</w:t>
            </w:r>
          </w:p>
        </w:tc>
      </w:tr>
    </w:tbl>
    <w:p w14:paraId="7E36114C" w14:textId="670D81A0" w:rsidR="00C71C3D" w:rsidRDefault="007C03C2" w:rsidP="007C03C2">
      <w:r>
        <w:t xml:space="preserve">                               </w:t>
      </w:r>
    </w:p>
    <w:p w14:paraId="7B428B0A" w14:textId="77777777" w:rsidR="00C71C3D" w:rsidRDefault="00C71C3D" w:rsidP="007C03C2"/>
    <w:p w14:paraId="42DCF758" w14:textId="77777777" w:rsidR="005D6CDB" w:rsidRDefault="005D6CDB" w:rsidP="007C03C2"/>
    <w:p w14:paraId="3209B66C" w14:textId="77777777" w:rsidR="00816ED0" w:rsidRPr="009B240B" w:rsidRDefault="00816ED0" w:rsidP="0077200F">
      <w:pPr>
        <w:jc w:val="center"/>
        <w:rPr>
          <w:rFonts w:asciiTheme="minorHAnsi" w:hAnsiTheme="minorHAnsi"/>
          <w:b/>
          <w:sz w:val="28"/>
          <w:szCs w:val="28"/>
        </w:rPr>
      </w:pPr>
      <w:r w:rsidRPr="009B240B">
        <w:rPr>
          <w:rFonts w:asciiTheme="minorHAnsi" w:hAnsiTheme="minorHAnsi"/>
          <w:b/>
          <w:sz w:val="28"/>
          <w:szCs w:val="28"/>
        </w:rPr>
        <w:t>REQUISITO NÃO FUNCIONAL</w:t>
      </w:r>
    </w:p>
    <w:p w14:paraId="39A823B4" w14:textId="77777777" w:rsidR="00816ED0" w:rsidRDefault="00816ED0" w:rsidP="00816ED0">
      <w:pPr>
        <w:pBdr>
          <w:top w:val="single" w:sz="4" w:space="1" w:color="auto"/>
        </w:pBdr>
      </w:pPr>
    </w:p>
    <w:tbl>
      <w:tblPr>
        <w:tblStyle w:val="Tabelacomgrade"/>
        <w:tblW w:w="11341" w:type="dxa"/>
        <w:tblInd w:w="-1452" w:type="dxa"/>
        <w:tblLayout w:type="fixed"/>
        <w:tblLook w:val="04A0" w:firstRow="1" w:lastRow="0" w:firstColumn="1" w:lastColumn="0" w:noHBand="0" w:noVBand="1"/>
      </w:tblPr>
      <w:tblGrid>
        <w:gridCol w:w="1134"/>
        <w:gridCol w:w="4821"/>
        <w:gridCol w:w="2198"/>
        <w:gridCol w:w="1676"/>
        <w:gridCol w:w="1512"/>
      </w:tblGrid>
      <w:tr w:rsidR="007148F6" w14:paraId="79A87E95" w14:textId="77777777" w:rsidTr="0052779C">
        <w:tc>
          <w:tcPr>
            <w:tcW w:w="1134" w:type="dxa"/>
            <w:shd w:val="clear" w:color="auto" w:fill="0070C0"/>
          </w:tcPr>
          <w:p w14:paraId="026E7B66" w14:textId="77777777" w:rsidR="007148F6" w:rsidRPr="0052779C" w:rsidRDefault="007148F6" w:rsidP="00C3013E">
            <w:pPr>
              <w:rPr>
                <w:rFonts w:asciiTheme="minorHAnsi" w:hAnsiTheme="minorHAnsi"/>
                <w:b/>
              </w:rPr>
            </w:pPr>
            <w:r w:rsidRPr="0052779C">
              <w:rPr>
                <w:rFonts w:asciiTheme="minorHAnsi" w:hAnsiTheme="minorHAnsi"/>
                <w:b/>
              </w:rPr>
              <w:t>ID</w:t>
            </w:r>
          </w:p>
        </w:tc>
        <w:tc>
          <w:tcPr>
            <w:tcW w:w="4821" w:type="dxa"/>
            <w:shd w:val="clear" w:color="auto" w:fill="0070C0"/>
          </w:tcPr>
          <w:p w14:paraId="6380A4B6" w14:textId="77777777" w:rsidR="007148F6" w:rsidRPr="0052779C" w:rsidRDefault="007148F6" w:rsidP="00C3013E">
            <w:pPr>
              <w:rPr>
                <w:rFonts w:asciiTheme="minorHAnsi" w:hAnsiTheme="minorHAnsi"/>
                <w:b/>
              </w:rPr>
            </w:pPr>
            <w:r w:rsidRPr="0052779C">
              <w:rPr>
                <w:rFonts w:asciiTheme="minorHAnsi" w:hAnsiTheme="minorHAnsi"/>
                <w:b/>
              </w:rPr>
              <w:t>Descrição</w:t>
            </w:r>
          </w:p>
        </w:tc>
        <w:tc>
          <w:tcPr>
            <w:tcW w:w="2198" w:type="dxa"/>
            <w:shd w:val="clear" w:color="auto" w:fill="0070C0"/>
          </w:tcPr>
          <w:p w14:paraId="593BBDD9" w14:textId="77777777" w:rsidR="007148F6" w:rsidRPr="0052779C" w:rsidRDefault="008C4FB0" w:rsidP="00C3013E">
            <w:pPr>
              <w:rPr>
                <w:rFonts w:asciiTheme="minorHAnsi" w:hAnsiTheme="minorHAnsi"/>
                <w:b/>
              </w:rPr>
            </w:pPr>
            <w:r w:rsidRPr="0052779C">
              <w:rPr>
                <w:rFonts w:asciiTheme="minorHAnsi" w:hAnsiTheme="minorHAnsi"/>
                <w:b/>
              </w:rPr>
              <w:t>Tipo (</w:t>
            </w:r>
            <w:r w:rsidR="007148F6" w:rsidRPr="0052779C">
              <w:rPr>
                <w:rFonts w:asciiTheme="minorHAnsi" w:hAnsiTheme="minorHAnsi"/>
                <w:b/>
              </w:rPr>
              <w:t>Funcional/Não Funcional)</w:t>
            </w:r>
          </w:p>
        </w:tc>
        <w:tc>
          <w:tcPr>
            <w:tcW w:w="1676" w:type="dxa"/>
            <w:shd w:val="clear" w:color="auto" w:fill="0070C0"/>
          </w:tcPr>
          <w:p w14:paraId="63EF159B" w14:textId="77777777" w:rsidR="007148F6" w:rsidRPr="0052779C" w:rsidRDefault="007148F6" w:rsidP="00C3013E">
            <w:pPr>
              <w:rPr>
                <w:rFonts w:asciiTheme="minorHAnsi" w:hAnsiTheme="minorHAnsi"/>
                <w:b/>
              </w:rPr>
            </w:pPr>
            <w:r w:rsidRPr="0052779C">
              <w:rPr>
                <w:rFonts w:asciiTheme="minorHAnsi" w:hAnsiTheme="minorHAnsi"/>
                <w:b/>
              </w:rPr>
              <w:t>Importância</w:t>
            </w:r>
          </w:p>
        </w:tc>
        <w:tc>
          <w:tcPr>
            <w:tcW w:w="1512" w:type="dxa"/>
            <w:shd w:val="clear" w:color="auto" w:fill="0070C0"/>
          </w:tcPr>
          <w:p w14:paraId="661CCB19" w14:textId="77777777" w:rsidR="007148F6" w:rsidRPr="0052779C" w:rsidRDefault="007148F6" w:rsidP="00C3013E">
            <w:pPr>
              <w:rPr>
                <w:rFonts w:asciiTheme="minorHAnsi" w:hAnsiTheme="minorHAnsi"/>
                <w:b/>
              </w:rPr>
            </w:pPr>
            <w:r w:rsidRPr="0052779C">
              <w:rPr>
                <w:rFonts w:asciiTheme="minorHAnsi" w:hAnsiTheme="minorHAnsi"/>
                <w:b/>
              </w:rPr>
              <w:t>Complexidade</w:t>
            </w:r>
          </w:p>
        </w:tc>
      </w:tr>
      <w:tr w:rsidR="007148F6" w14:paraId="35645CBB" w14:textId="77777777" w:rsidTr="007148F6">
        <w:tc>
          <w:tcPr>
            <w:tcW w:w="1134" w:type="dxa"/>
          </w:tcPr>
          <w:p w14:paraId="500D07AC" w14:textId="77777777" w:rsidR="007148F6" w:rsidRPr="0052779C" w:rsidRDefault="007148F6" w:rsidP="007C03C2">
            <w:pPr>
              <w:rPr>
                <w:rFonts w:asciiTheme="minorHAnsi" w:hAnsiTheme="minorHAnsi"/>
              </w:rPr>
            </w:pPr>
            <w:r w:rsidRPr="0052779C">
              <w:rPr>
                <w:rFonts w:asciiTheme="minorHAnsi" w:hAnsiTheme="minorHAnsi"/>
              </w:rPr>
              <w:t>[NF</w:t>
            </w:r>
            <w:r w:rsidR="0049774B" w:rsidRPr="0052779C">
              <w:rPr>
                <w:rFonts w:asciiTheme="minorHAnsi" w:hAnsiTheme="minorHAnsi"/>
              </w:rPr>
              <w:t>001</w:t>
            </w:r>
            <w:r w:rsidRPr="0052779C">
              <w:rPr>
                <w:rFonts w:asciiTheme="minorHAnsi" w:hAnsiTheme="minorHAnsi"/>
              </w:rPr>
              <w:t>]</w:t>
            </w:r>
          </w:p>
        </w:tc>
        <w:tc>
          <w:tcPr>
            <w:tcW w:w="4821" w:type="dxa"/>
          </w:tcPr>
          <w:p w14:paraId="1EEC40E8" w14:textId="21963097" w:rsidR="007148F6" w:rsidRPr="0052779C" w:rsidRDefault="007148F6" w:rsidP="007C03C2">
            <w:pPr>
              <w:rPr>
                <w:rFonts w:asciiTheme="minorHAnsi" w:hAnsiTheme="minorHAnsi"/>
              </w:rPr>
            </w:pPr>
            <w:r w:rsidRPr="0052779C">
              <w:rPr>
                <w:rFonts w:asciiTheme="minorHAnsi" w:hAnsiTheme="minorHAnsi"/>
              </w:rPr>
              <w:t xml:space="preserve">O sistema deverá ter uma interface </w:t>
            </w:r>
            <w:r w:rsidR="00863C1E" w:rsidRPr="0052779C">
              <w:rPr>
                <w:rFonts w:asciiTheme="minorHAnsi" w:hAnsiTheme="minorHAnsi"/>
              </w:rPr>
              <w:t>de fácil acesso</w:t>
            </w:r>
            <w:r w:rsidR="00185C20" w:rsidRPr="0052779C">
              <w:rPr>
                <w:rFonts w:asciiTheme="minorHAnsi" w:hAnsiTheme="minorHAnsi"/>
              </w:rPr>
              <w:t xml:space="preserve"> ao usuário</w:t>
            </w:r>
            <w:r w:rsidR="00816ED0" w:rsidRPr="0052779C">
              <w:rPr>
                <w:rFonts w:asciiTheme="minorHAnsi" w:hAnsiTheme="minorHAnsi"/>
              </w:rPr>
              <w:t xml:space="preserve">, que não tem </w:t>
            </w:r>
            <w:r w:rsidR="009A6C63" w:rsidRPr="0052779C">
              <w:rPr>
                <w:rFonts w:asciiTheme="minorHAnsi" w:hAnsiTheme="minorHAnsi"/>
              </w:rPr>
              <w:t>muito experiência com sistemas</w:t>
            </w:r>
            <w:r w:rsidR="00A31995">
              <w:rPr>
                <w:rFonts w:asciiTheme="minorHAnsi" w:hAnsiTheme="minorHAnsi"/>
              </w:rPr>
              <w:t xml:space="preserve"> de controle de estoque</w:t>
            </w:r>
            <w:r w:rsidR="00816ED0" w:rsidRPr="0052779C">
              <w:rPr>
                <w:rFonts w:asciiTheme="minorHAnsi" w:hAnsiTheme="minorHAnsi"/>
              </w:rPr>
              <w:t>.</w:t>
            </w:r>
          </w:p>
        </w:tc>
        <w:tc>
          <w:tcPr>
            <w:tcW w:w="2198" w:type="dxa"/>
          </w:tcPr>
          <w:p w14:paraId="6882BB94" w14:textId="77777777" w:rsidR="007148F6" w:rsidRPr="0052779C" w:rsidRDefault="007148F6" w:rsidP="007C03C2">
            <w:pPr>
              <w:rPr>
                <w:rFonts w:asciiTheme="minorHAnsi" w:hAnsiTheme="minorHAnsi"/>
              </w:rPr>
            </w:pPr>
            <w:r w:rsidRPr="0052779C">
              <w:rPr>
                <w:rFonts w:asciiTheme="minorHAnsi" w:hAnsiTheme="minorHAnsi"/>
              </w:rPr>
              <w:t>Não Funcional</w:t>
            </w:r>
          </w:p>
        </w:tc>
        <w:tc>
          <w:tcPr>
            <w:tcW w:w="1676" w:type="dxa"/>
          </w:tcPr>
          <w:p w14:paraId="7A62F88D" w14:textId="77777777" w:rsidR="007148F6" w:rsidRPr="0052779C" w:rsidRDefault="00185C20" w:rsidP="007C03C2">
            <w:pPr>
              <w:rPr>
                <w:rFonts w:asciiTheme="minorHAnsi" w:hAnsiTheme="minorHAnsi"/>
              </w:rPr>
            </w:pPr>
            <w:r w:rsidRPr="0052779C">
              <w:rPr>
                <w:rFonts w:asciiTheme="minorHAnsi" w:hAnsiTheme="minorHAnsi"/>
              </w:rPr>
              <w:t>Alta</w:t>
            </w:r>
          </w:p>
        </w:tc>
        <w:tc>
          <w:tcPr>
            <w:tcW w:w="1512" w:type="dxa"/>
          </w:tcPr>
          <w:p w14:paraId="41E6269E" w14:textId="77777777" w:rsidR="007148F6" w:rsidRPr="0052779C" w:rsidRDefault="007148F6" w:rsidP="007C03C2">
            <w:pPr>
              <w:rPr>
                <w:rFonts w:asciiTheme="minorHAnsi" w:hAnsiTheme="minorHAnsi"/>
              </w:rPr>
            </w:pPr>
            <w:r w:rsidRPr="0052779C">
              <w:rPr>
                <w:rFonts w:asciiTheme="minorHAnsi" w:hAnsiTheme="minorHAnsi"/>
              </w:rPr>
              <w:t>Baixa</w:t>
            </w:r>
          </w:p>
        </w:tc>
      </w:tr>
      <w:tr w:rsidR="007148F6" w14:paraId="60ACFAA6" w14:textId="77777777" w:rsidTr="007148F6">
        <w:tc>
          <w:tcPr>
            <w:tcW w:w="1134" w:type="dxa"/>
          </w:tcPr>
          <w:p w14:paraId="664649E6" w14:textId="77777777" w:rsidR="007148F6" w:rsidRPr="0052779C" w:rsidRDefault="00863C1E" w:rsidP="007C03C2">
            <w:pPr>
              <w:rPr>
                <w:rFonts w:asciiTheme="minorHAnsi" w:hAnsiTheme="minorHAnsi"/>
              </w:rPr>
            </w:pPr>
            <w:r w:rsidRPr="0052779C">
              <w:rPr>
                <w:rFonts w:asciiTheme="minorHAnsi" w:hAnsiTheme="minorHAnsi"/>
              </w:rPr>
              <w:t>[NF002]</w:t>
            </w:r>
          </w:p>
        </w:tc>
        <w:tc>
          <w:tcPr>
            <w:tcW w:w="4821" w:type="dxa"/>
          </w:tcPr>
          <w:p w14:paraId="318DDFD6" w14:textId="600899E0" w:rsidR="007148F6" w:rsidRPr="0052779C" w:rsidRDefault="00863C1E" w:rsidP="009A6C63">
            <w:pPr>
              <w:rPr>
                <w:rFonts w:asciiTheme="minorHAnsi" w:hAnsiTheme="minorHAnsi"/>
              </w:rPr>
            </w:pPr>
            <w:r w:rsidRPr="0052779C">
              <w:rPr>
                <w:rFonts w:asciiTheme="minorHAnsi" w:hAnsiTheme="minorHAnsi"/>
              </w:rPr>
              <w:t>O sistema deverá</w:t>
            </w:r>
            <w:r w:rsidR="00185C20" w:rsidRPr="0052779C">
              <w:rPr>
                <w:rFonts w:asciiTheme="minorHAnsi" w:hAnsiTheme="minorHAnsi"/>
              </w:rPr>
              <w:t xml:space="preserve"> funcionar</w:t>
            </w:r>
            <w:r w:rsidR="009A6C63" w:rsidRPr="0052779C">
              <w:rPr>
                <w:rFonts w:asciiTheme="minorHAnsi" w:hAnsiTheme="minorHAnsi"/>
              </w:rPr>
              <w:t xml:space="preserve"> pelo menos em 2</w:t>
            </w:r>
            <w:r w:rsidR="00185C20" w:rsidRPr="0052779C">
              <w:rPr>
                <w:rFonts w:asciiTheme="minorHAnsi" w:hAnsiTheme="minorHAnsi"/>
              </w:rPr>
              <w:t xml:space="preserve"> browsers</w:t>
            </w:r>
            <w:r w:rsidR="00816ED0" w:rsidRPr="0052779C">
              <w:rPr>
                <w:rFonts w:asciiTheme="minorHAnsi" w:hAnsiTheme="minorHAnsi"/>
              </w:rPr>
              <w:t xml:space="preserve"> que a</w:t>
            </w:r>
            <w:r w:rsidR="00A31995">
              <w:rPr>
                <w:rFonts w:asciiTheme="minorHAnsi" w:hAnsiTheme="minorHAnsi"/>
              </w:rPr>
              <w:t>tenda as necessidades dos usuários</w:t>
            </w:r>
            <w:r w:rsidR="00816ED0" w:rsidRPr="0052779C">
              <w:rPr>
                <w:rFonts w:asciiTheme="minorHAnsi" w:hAnsiTheme="minorHAnsi"/>
              </w:rPr>
              <w:t>.</w:t>
            </w:r>
          </w:p>
        </w:tc>
        <w:tc>
          <w:tcPr>
            <w:tcW w:w="2198" w:type="dxa"/>
          </w:tcPr>
          <w:p w14:paraId="2AD0E212" w14:textId="77777777" w:rsidR="007148F6" w:rsidRPr="0052779C" w:rsidRDefault="00185C20" w:rsidP="007C03C2">
            <w:pPr>
              <w:rPr>
                <w:rFonts w:asciiTheme="minorHAnsi" w:hAnsiTheme="minorHAnsi"/>
              </w:rPr>
            </w:pPr>
            <w:r w:rsidRPr="0052779C">
              <w:rPr>
                <w:rFonts w:asciiTheme="minorHAnsi" w:hAnsiTheme="minorHAnsi"/>
              </w:rPr>
              <w:t>Não Funcional</w:t>
            </w:r>
          </w:p>
        </w:tc>
        <w:tc>
          <w:tcPr>
            <w:tcW w:w="1676" w:type="dxa"/>
          </w:tcPr>
          <w:p w14:paraId="2A7D9166" w14:textId="77777777" w:rsidR="007148F6" w:rsidRPr="0052779C" w:rsidRDefault="009A6C63" w:rsidP="007C03C2">
            <w:pPr>
              <w:rPr>
                <w:rFonts w:asciiTheme="minorHAnsi" w:hAnsiTheme="minorHAnsi"/>
              </w:rPr>
            </w:pPr>
            <w:r w:rsidRPr="0052779C">
              <w:rPr>
                <w:rFonts w:asciiTheme="minorHAnsi" w:hAnsiTheme="minorHAnsi"/>
              </w:rPr>
              <w:t>Alta</w:t>
            </w:r>
          </w:p>
        </w:tc>
        <w:tc>
          <w:tcPr>
            <w:tcW w:w="1512" w:type="dxa"/>
          </w:tcPr>
          <w:p w14:paraId="2E3FCD1F" w14:textId="77777777" w:rsidR="007148F6" w:rsidRPr="0052779C" w:rsidRDefault="009A6C63" w:rsidP="007C03C2">
            <w:pPr>
              <w:rPr>
                <w:rFonts w:asciiTheme="minorHAnsi" w:hAnsiTheme="minorHAnsi"/>
              </w:rPr>
            </w:pPr>
            <w:r w:rsidRPr="0052779C">
              <w:rPr>
                <w:rFonts w:asciiTheme="minorHAnsi" w:hAnsiTheme="minorHAnsi"/>
              </w:rPr>
              <w:t>Media</w:t>
            </w:r>
          </w:p>
        </w:tc>
      </w:tr>
      <w:tr w:rsidR="007148F6" w14:paraId="1C8FF38A" w14:textId="77777777" w:rsidTr="007148F6">
        <w:tc>
          <w:tcPr>
            <w:tcW w:w="1134" w:type="dxa"/>
          </w:tcPr>
          <w:p w14:paraId="67188AB8" w14:textId="77777777" w:rsidR="007148F6" w:rsidRPr="0052779C" w:rsidRDefault="00185C20" w:rsidP="007C03C2">
            <w:pPr>
              <w:rPr>
                <w:rFonts w:asciiTheme="minorHAnsi" w:hAnsiTheme="minorHAnsi"/>
              </w:rPr>
            </w:pPr>
            <w:r w:rsidRPr="0052779C">
              <w:rPr>
                <w:rFonts w:asciiTheme="minorHAnsi" w:hAnsiTheme="minorHAnsi"/>
              </w:rPr>
              <w:t>[NF003]</w:t>
            </w:r>
          </w:p>
        </w:tc>
        <w:tc>
          <w:tcPr>
            <w:tcW w:w="4821" w:type="dxa"/>
          </w:tcPr>
          <w:p w14:paraId="338E9B92" w14:textId="77777777" w:rsidR="007148F6" w:rsidRPr="0052779C" w:rsidRDefault="00185C20" w:rsidP="007C03C2">
            <w:pPr>
              <w:rPr>
                <w:rFonts w:asciiTheme="minorHAnsi" w:hAnsiTheme="minorHAnsi"/>
              </w:rPr>
            </w:pPr>
            <w:r w:rsidRPr="0052779C">
              <w:rPr>
                <w:rFonts w:asciiTheme="minorHAnsi" w:hAnsiTheme="minorHAnsi"/>
              </w:rPr>
              <w:t>O sistema deverá funcionar em todos os sistemas operacionais</w:t>
            </w:r>
            <w:r w:rsidR="009A6C63" w:rsidRPr="0052779C">
              <w:rPr>
                <w:rFonts w:asciiTheme="minorHAnsi" w:hAnsiTheme="minorHAnsi"/>
              </w:rPr>
              <w:t xml:space="preserve"> seja no Windows, Linux, Mac, Solaris </w:t>
            </w:r>
            <w:r w:rsidR="00816ED0" w:rsidRPr="0052779C">
              <w:rPr>
                <w:rFonts w:asciiTheme="minorHAnsi" w:hAnsiTheme="minorHAnsi"/>
              </w:rPr>
              <w:t>etc.</w:t>
            </w:r>
          </w:p>
        </w:tc>
        <w:tc>
          <w:tcPr>
            <w:tcW w:w="2198" w:type="dxa"/>
          </w:tcPr>
          <w:p w14:paraId="00F30B02" w14:textId="77777777" w:rsidR="007148F6" w:rsidRPr="0052779C" w:rsidRDefault="00185C20" w:rsidP="007C03C2">
            <w:pPr>
              <w:rPr>
                <w:rFonts w:asciiTheme="minorHAnsi" w:hAnsiTheme="minorHAnsi"/>
              </w:rPr>
            </w:pPr>
            <w:r w:rsidRPr="0052779C">
              <w:rPr>
                <w:rFonts w:asciiTheme="minorHAnsi" w:hAnsiTheme="minorHAnsi"/>
              </w:rPr>
              <w:t>Não Funcional</w:t>
            </w:r>
          </w:p>
        </w:tc>
        <w:tc>
          <w:tcPr>
            <w:tcW w:w="1676" w:type="dxa"/>
          </w:tcPr>
          <w:p w14:paraId="06F9EC79" w14:textId="77777777" w:rsidR="007148F6" w:rsidRPr="0052779C" w:rsidRDefault="00185C20" w:rsidP="007C03C2">
            <w:pPr>
              <w:rPr>
                <w:rFonts w:asciiTheme="minorHAnsi" w:hAnsiTheme="minorHAnsi"/>
              </w:rPr>
            </w:pPr>
            <w:r w:rsidRPr="0052779C">
              <w:rPr>
                <w:rFonts w:asciiTheme="minorHAnsi" w:hAnsiTheme="minorHAnsi"/>
              </w:rPr>
              <w:t>Alta</w:t>
            </w:r>
          </w:p>
        </w:tc>
        <w:tc>
          <w:tcPr>
            <w:tcW w:w="1512" w:type="dxa"/>
          </w:tcPr>
          <w:p w14:paraId="3CF19FE5" w14:textId="77777777" w:rsidR="007148F6" w:rsidRPr="0052779C" w:rsidRDefault="009A6C63" w:rsidP="007C03C2">
            <w:pPr>
              <w:rPr>
                <w:rFonts w:asciiTheme="minorHAnsi" w:hAnsiTheme="minorHAnsi"/>
              </w:rPr>
            </w:pPr>
            <w:r w:rsidRPr="0052779C">
              <w:rPr>
                <w:rFonts w:asciiTheme="minorHAnsi" w:hAnsiTheme="minorHAnsi"/>
              </w:rPr>
              <w:t>Baixa</w:t>
            </w:r>
          </w:p>
        </w:tc>
      </w:tr>
      <w:tr w:rsidR="007148F6" w14:paraId="7262080E" w14:textId="77777777" w:rsidTr="007148F6">
        <w:tc>
          <w:tcPr>
            <w:tcW w:w="1134" w:type="dxa"/>
          </w:tcPr>
          <w:p w14:paraId="597EC11C" w14:textId="77777777" w:rsidR="00816ED0" w:rsidRPr="0052779C" w:rsidRDefault="00816ED0" w:rsidP="007C03C2">
            <w:pPr>
              <w:rPr>
                <w:rFonts w:asciiTheme="minorHAnsi" w:hAnsiTheme="minorHAnsi"/>
              </w:rPr>
            </w:pPr>
            <w:r w:rsidRPr="0052779C">
              <w:rPr>
                <w:rFonts w:asciiTheme="minorHAnsi" w:hAnsiTheme="minorHAnsi"/>
              </w:rPr>
              <w:t>[NF004]</w:t>
            </w:r>
          </w:p>
          <w:p w14:paraId="6EC3300D" w14:textId="77777777" w:rsidR="00816ED0" w:rsidRPr="0052779C" w:rsidRDefault="00816ED0" w:rsidP="007C03C2">
            <w:pPr>
              <w:rPr>
                <w:rFonts w:asciiTheme="minorHAnsi" w:hAnsiTheme="minorHAnsi"/>
              </w:rPr>
            </w:pPr>
          </w:p>
          <w:p w14:paraId="51175D9B" w14:textId="77777777" w:rsidR="00816ED0" w:rsidRPr="0052779C" w:rsidRDefault="00816ED0" w:rsidP="007C03C2">
            <w:pPr>
              <w:rPr>
                <w:rFonts w:asciiTheme="minorHAnsi" w:hAnsiTheme="minorHAnsi"/>
              </w:rPr>
            </w:pPr>
          </w:p>
        </w:tc>
        <w:tc>
          <w:tcPr>
            <w:tcW w:w="4821" w:type="dxa"/>
          </w:tcPr>
          <w:p w14:paraId="086ED8F5" w14:textId="5756F6CA" w:rsidR="007148F6" w:rsidRPr="0052779C" w:rsidRDefault="009A6C63" w:rsidP="00C71C3D">
            <w:pPr>
              <w:rPr>
                <w:rFonts w:asciiTheme="minorHAnsi" w:hAnsiTheme="minorHAnsi"/>
              </w:rPr>
            </w:pPr>
            <w:r w:rsidRPr="0052779C">
              <w:rPr>
                <w:rFonts w:asciiTheme="minorHAnsi" w:hAnsiTheme="minorHAnsi"/>
              </w:rPr>
              <w:t>O sistema deverá ter alerta com mensagem em sua funcionalidade</w:t>
            </w:r>
            <w:r w:rsidR="00A31995">
              <w:rPr>
                <w:rFonts w:asciiTheme="minorHAnsi" w:hAnsiTheme="minorHAnsi"/>
              </w:rPr>
              <w:t>s de campos obrigatórios</w:t>
            </w:r>
          </w:p>
        </w:tc>
        <w:tc>
          <w:tcPr>
            <w:tcW w:w="2198" w:type="dxa"/>
          </w:tcPr>
          <w:p w14:paraId="1F85D3B9" w14:textId="77777777" w:rsidR="007148F6" w:rsidRPr="0052779C" w:rsidRDefault="009A6C63" w:rsidP="007C03C2">
            <w:pPr>
              <w:rPr>
                <w:rFonts w:asciiTheme="minorHAnsi" w:hAnsiTheme="minorHAnsi"/>
              </w:rPr>
            </w:pPr>
            <w:r w:rsidRPr="0052779C">
              <w:rPr>
                <w:rFonts w:asciiTheme="minorHAnsi" w:hAnsiTheme="minorHAnsi"/>
              </w:rPr>
              <w:t>Não Funcional</w:t>
            </w:r>
          </w:p>
        </w:tc>
        <w:tc>
          <w:tcPr>
            <w:tcW w:w="1676" w:type="dxa"/>
          </w:tcPr>
          <w:p w14:paraId="6C1813D5" w14:textId="77777777" w:rsidR="007148F6" w:rsidRPr="0052779C" w:rsidRDefault="009A6C63" w:rsidP="007C03C2">
            <w:pPr>
              <w:rPr>
                <w:rFonts w:asciiTheme="minorHAnsi" w:hAnsiTheme="minorHAnsi"/>
              </w:rPr>
            </w:pPr>
            <w:r w:rsidRPr="0052779C">
              <w:rPr>
                <w:rFonts w:asciiTheme="minorHAnsi" w:hAnsiTheme="minorHAnsi"/>
              </w:rPr>
              <w:t>Media</w:t>
            </w:r>
          </w:p>
        </w:tc>
        <w:tc>
          <w:tcPr>
            <w:tcW w:w="1512" w:type="dxa"/>
          </w:tcPr>
          <w:p w14:paraId="72BDB1FC" w14:textId="77777777" w:rsidR="007148F6" w:rsidRPr="0052779C" w:rsidRDefault="009A6C63" w:rsidP="007C03C2">
            <w:pPr>
              <w:rPr>
                <w:rFonts w:asciiTheme="minorHAnsi" w:hAnsiTheme="minorHAnsi"/>
              </w:rPr>
            </w:pPr>
            <w:r w:rsidRPr="0052779C">
              <w:rPr>
                <w:rFonts w:asciiTheme="minorHAnsi" w:hAnsiTheme="minorHAnsi"/>
              </w:rPr>
              <w:t>Baixa</w:t>
            </w:r>
          </w:p>
        </w:tc>
      </w:tr>
      <w:tr w:rsidR="007148F6" w14:paraId="6DF1E9E7" w14:textId="77777777" w:rsidTr="007148F6">
        <w:tc>
          <w:tcPr>
            <w:tcW w:w="1134" w:type="dxa"/>
          </w:tcPr>
          <w:p w14:paraId="35DBF680" w14:textId="77777777" w:rsidR="00816ED0" w:rsidRPr="0052779C" w:rsidRDefault="00816ED0" w:rsidP="007C03C2">
            <w:pPr>
              <w:rPr>
                <w:rFonts w:asciiTheme="minorHAnsi" w:hAnsiTheme="minorHAnsi"/>
              </w:rPr>
            </w:pPr>
            <w:r w:rsidRPr="0052779C">
              <w:rPr>
                <w:rFonts w:asciiTheme="minorHAnsi" w:hAnsiTheme="minorHAnsi"/>
              </w:rPr>
              <w:t>[NF005]</w:t>
            </w:r>
          </w:p>
          <w:p w14:paraId="528C5840" w14:textId="77777777" w:rsidR="00816ED0" w:rsidRPr="0052779C" w:rsidRDefault="00816ED0" w:rsidP="007C03C2">
            <w:pPr>
              <w:rPr>
                <w:rFonts w:asciiTheme="minorHAnsi" w:hAnsiTheme="minorHAnsi"/>
              </w:rPr>
            </w:pPr>
          </w:p>
          <w:p w14:paraId="6D228197" w14:textId="77777777" w:rsidR="00816ED0" w:rsidRPr="0052779C" w:rsidRDefault="00816ED0" w:rsidP="007C03C2">
            <w:pPr>
              <w:rPr>
                <w:rFonts w:asciiTheme="minorHAnsi" w:hAnsiTheme="minorHAnsi"/>
              </w:rPr>
            </w:pPr>
          </w:p>
        </w:tc>
        <w:tc>
          <w:tcPr>
            <w:tcW w:w="4821" w:type="dxa"/>
          </w:tcPr>
          <w:p w14:paraId="5FD25EBC" w14:textId="77777777" w:rsidR="007148F6" w:rsidRPr="0052779C" w:rsidRDefault="009A6C63" w:rsidP="007C03C2">
            <w:pPr>
              <w:rPr>
                <w:rFonts w:asciiTheme="minorHAnsi" w:hAnsiTheme="minorHAnsi"/>
              </w:rPr>
            </w:pPr>
            <w:r w:rsidRPr="0052779C">
              <w:rPr>
                <w:rFonts w:asciiTheme="minorHAnsi" w:hAnsiTheme="minorHAnsi"/>
              </w:rPr>
              <w:t>O sistema deverá fornecer login de acesso aos seus respectivos usuários.</w:t>
            </w:r>
          </w:p>
        </w:tc>
        <w:tc>
          <w:tcPr>
            <w:tcW w:w="2198" w:type="dxa"/>
          </w:tcPr>
          <w:p w14:paraId="24894D42" w14:textId="77777777" w:rsidR="007148F6" w:rsidRPr="0052779C" w:rsidRDefault="009A6C63" w:rsidP="007C03C2">
            <w:pPr>
              <w:rPr>
                <w:rFonts w:asciiTheme="minorHAnsi" w:hAnsiTheme="minorHAnsi"/>
              </w:rPr>
            </w:pPr>
            <w:r w:rsidRPr="0052779C">
              <w:rPr>
                <w:rFonts w:asciiTheme="minorHAnsi" w:hAnsiTheme="minorHAnsi"/>
              </w:rPr>
              <w:t>Não Funcional</w:t>
            </w:r>
          </w:p>
        </w:tc>
        <w:tc>
          <w:tcPr>
            <w:tcW w:w="1676" w:type="dxa"/>
          </w:tcPr>
          <w:p w14:paraId="4265933A" w14:textId="77777777" w:rsidR="007148F6" w:rsidRPr="0052779C" w:rsidRDefault="009A6C63" w:rsidP="007C03C2">
            <w:pPr>
              <w:rPr>
                <w:rFonts w:asciiTheme="minorHAnsi" w:hAnsiTheme="minorHAnsi"/>
              </w:rPr>
            </w:pPr>
            <w:r w:rsidRPr="0052779C">
              <w:rPr>
                <w:rFonts w:asciiTheme="minorHAnsi" w:hAnsiTheme="minorHAnsi"/>
              </w:rPr>
              <w:t>Baixa</w:t>
            </w:r>
          </w:p>
        </w:tc>
        <w:tc>
          <w:tcPr>
            <w:tcW w:w="1512" w:type="dxa"/>
          </w:tcPr>
          <w:p w14:paraId="4DCDDF07" w14:textId="77777777" w:rsidR="007148F6" w:rsidRPr="0052779C" w:rsidRDefault="009A6C63" w:rsidP="007C03C2">
            <w:pPr>
              <w:rPr>
                <w:rFonts w:asciiTheme="minorHAnsi" w:hAnsiTheme="minorHAnsi"/>
              </w:rPr>
            </w:pPr>
            <w:r w:rsidRPr="0052779C">
              <w:rPr>
                <w:rFonts w:asciiTheme="minorHAnsi" w:hAnsiTheme="minorHAnsi"/>
              </w:rPr>
              <w:t>Baixa</w:t>
            </w:r>
          </w:p>
        </w:tc>
      </w:tr>
      <w:tr w:rsidR="007148F6" w14:paraId="4542652F" w14:textId="77777777" w:rsidTr="007148F6">
        <w:tc>
          <w:tcPr>
            <w:tcW w:w="1134" w:type="dxa"/>
          </w:tcPr>
          <w:p w14:paraId="74A7455E" w14:textId="77777777" w:rsidR="00DA7967" w:rsidRPr="0052779C" w:rsidRDefault="00DA7967" w:rsidP="00DA7967">
            <w:pPr>
              <w:rPr>
                <w:rFonts w:asciiTheme="minorHAnsi" w:hAnsiTheme="minorHAnsi"/>
              </w:rPr>
            </w:pPr>
            <w:r w:rsidRPr="0052779C">
              <w:rPr>
                <w:rFonts w:asciiTheme="minorHAnsi" w:hAnsiTheme="minorHAnsi"/>
              </w:rPr>
              <w:t>[NF006]</w:t>
            </w:r>
          </w:p>
          <w:p w14:paraId="501D0A21" w14:textId="77777777" w:rsidR="00816ED0" w:rsidRPr="0052779C" w:rsidRDefault="00816ED0" w:rsidP="007C03C2">
            <w:pPr>
              <w:rPr>
                <w:rFonts w:asciiTheme="minorHAnsi" w:hAnsiTheme="minorHAnsi"/>
              </w:rPr>
            </w:pPr>
          </w:p>
        </w:tc>
        <w:tc>
          <w:tcPr>
            <w:tcW w:w="4821" w:type="dxa"/>
          </w:tcPr>
          <w:p w14:paraId="051A6BE2" w14:textId="77777777" w:rsidR="007148F6" w:rsidRPr="0052779C" w:rsidRDefault="00DA7967" w:rsidP="00816ED0">
            <w:pPr>
              <w:rPr>
                <w:rFonts w:asciiTheme="minorHAnsi" w:hAnsiTheme="minorHAnsi"/>
              </w:rPr>
            </w:pPr>
            <w:r w:rsidRPr="0052779C">
              <w:rPr>
                <w:rFonts w:asciiTheme="minorHAnsi" w:hAnsiTheme="minorHAnsi"/>
              </w:rPr>
              <w:t>O sistema deverá ter campos com apenas dados necessários para preenchimento.</w:t>
            </w:r>
          </w:p>
        </w:tc>
        <w:tc>
          <w:tcPr>
            <w:tcW w:w="2198" w:type="dxa"/>
          </w:tcPr>
          <w:p w14:paraId="61A9730C" w14:textId="77777777" w:rsidR="007148F6" w:rsidRPr="0052779C" w:rsidRDefault="00DA7967" w:rsidP="007C03C2">
            <w:pPr>
              <w:rPr>
                <w:rFonts w:asciiTheme="minorHAnsi" w:hAnsiTheme="minorHAnsi"/>
              </w:rPr>
            </w:pPr>
            <w:r w:rsidRPr="0052779C">
              <w:rPr>
                <w:rFonts w:asciiTheme="minorHAnsi" w:hAnsiTheme="minorHAnsi"/>
              </w:rPr>
              <w:t>Não Funcional</w:t>
            </w:r>
          </w:p>
        </w:tc>
        <w:tc>
          <w:tcPr>
            <w:tcW w:w="1676" w:type="dxa"/>
          </w:tcPr>
          <w:p w14:paraId="3CAF8B2C" w14:textId="77777777" w:rsidR="007148F6" w:rsidRPr="0052779C" w:rsidRDefault="00DA7967" w:rsidP="007C03C2">
            <w:pPr>
              <w:rPr>
                <w:rFonts w:asciiTheme="minorHAnsi" w:hAnsiTheme="minorHAnsi"/>
              </w:rPr>
            </w:pPr>
            <w:r w:rsidRPr="0052779C">
              <w:rPr>
                <w:rFonts w:asciiTheme="minorHAnsi" w:hAnsiTheme="minorHAnsi"/>
              </w:rPr>
              <w:t>Baixa</w:t>
            </w:r>
          </w:p>
        </w:tc>
        <w:tc>
          <w:tcPr>
            <w:tcW w:w="1512" w:type="dxa"/>
          </w:tcPr>
          <w:p w14:paraId="357ADB78" w14:textId="77777777" w:rsidR="007148F6" w:rsidRPr="0052779C" w:rsidRDefault="00DA7967" w:rsidP="007C03C2">
            <w:pPr>
              <w:rPr>
                <w:rFonts w:asciiTheme="minorHAnsi" w:hAnsiTheme="minorHAnsi"/>
              </w:rPr>
            </w:pPr>
            <w:r w:rsidRPr="0052779C">
              <w:rPr>
                <w:rFonts w:asciiTheme="minorHAnsi" w:hAnsiTheme="minorHAnsi"/>
              </w:rPr>
              <w:t>Baixa</w:t>
            </w:r>
          </w:p>
        </w:tc>
      </w:tr>
      <w:tr w:rsidR="007148F6" w14:paraId="727D6CBD" w14:textId="77777777" w:rsidTr="007148F6">
        <w:tc>
          <w:tcPr>
            <w:tcW w:w="1134" w:type="dxa"/>
          </w:tcPr>
          <w:p w14:paraId="1F3086B5" w14:textId="77777777" w:rsidR="00DA7967" w:rsidRPr="0052779C" w:rsidRDefault="00DA7967" w:rsidP="00DA7967">
            <w:pPr>
              <w:rPr>
                <w:rFonts w:asciiTheme="minorHAnsi" w:hAnsiTheme="minorHAnsi"/>
              </w:rPr>
            </w:pPr>
            <w:r w:rsidRPr="0052779C">
              <w:rPr>
                <w:rFonts w:asciiTheme="minorHAnsi" w:hAnsiTheme="minorHAnsi"/>
              </w:rPr>
              <w:t>[NF007]</w:t>
            </w:r>
          </w:p>
          <w:p w14:paraId="23AC7DEF" w14:textId="77777777" w:rsidR="00816ED0" w:rsidRPr="0052779C" w:rsidRDefault="00816ED0" w:rsidP="007C03C2">
            <w:pPr>
              <w:rPr>
                <w:rFonts w:asciiTheme="minorHAnsi" w:hAnsiTheme="minorHAnsi"/>
              </w:rPr>
            </w:pPr>
          </w:p>
        </w:tc>
        <w:tc>
          <w:tcPr>
            <w:tcW w:w="4821" w:type="dxa"/>
          </w:tcPr>
          <w:p w14:paraId="2B680BCC" w14:textId="77777777" w:rsidR="007148F6" w:rsidRPr="0052779C" w:rsidRDefault="00DA7967" w:rsidP="007C03C2">
            <w:pPr>
              <w:rPr>
                <w:rFonts w:asciiTheme="minorHAnsi" w:hAnsiTheme="minorHAnsi"/>
              </w:rPr>
            </w:pPr>
            <w:r w:rsidRPr="0052779C">
              <w:rPr>
                <w:rFonts w:asciiTheme="minorHAnsi" w:hAnsiTheme="minorHAnsi"/>
              </w:rPr>
              <w:t xml:space="preserve">O sistema deverá </w:t>
            </w:r>
            <w:r w:rsidR="00C71C3D" w:rsidRPr="0052779C">
              <w:rPr>
                <w:rFonts w:asciiTheme="minorHAnsi" w:hAnsiTheme="minorHAnsi"/>
              </w:rPr>
              <w:t xml:space="preserve">ter </w:t>
            </w:r>
            <w:r w:rsidRPr="0052779C">
              <w:rPr>
                <w:rFonts w:asciiTheme="minorHAnsi" w:hAnsiTheme="minorHAnsi"/>
              </w:rPr>
              <w:t>filtros em caso de opções de escolha.</w:t>
            </w:r>
          </w:p>
        </w:tc>
        <w:tc>
          <w:tcPr>
            <w:tcW w:w="2198" w:type="dxa"/>
          </w:tcPr>
          <w:p w14:paraId="51996002" w14:textId="77777777" w:rsidR="007148F6" w:rsidRPr="0052779C" w:rsidRDefault="00DA7967" w:rsidP="007C03C2">
            <w:pPr>
              <w:rPr>
                <w:rFonts w:asciiTheme="minorHAnsi" w:hAnsiTheme="minorHAnsi"/>
              </w:rPr>
            </w:pPr>
            <w:r w:rsidRPr="0052779C">
              <w:rPr>
                <w:rFonts w:asciiTheme="minorHAnsi" w:hAnsiTheme="minorHAnsi"/>
              </w:rPr>
              <w:t>Não Funcional</w:t>
            </w:r>
          </w:p>
        </w:tc>
        <w:tc>
          <w:tcPr>
            <w:tcW w:w="1676" w:type="dxa"/>
          </w:tcPr>
          <w:p w14:paraId="040510D6" w14:textId="77777777" w:rsidR="007148F6" w:rsidRPr="0052779C" w:rsidRDefault="00DA7967" w:rsidP="007C03C2">
            <w:pPr>
              <w:rPr>
                <w:rFonts w:asciiTheme="minorHAnsi" w:hAnsiTheme="minorHAnsi"/>
              </w:rPr>
            </w:pPr>
            <w:r w:rsidRPr="0052779C">
              <w:rPr>
                <w:rFonts w:asciiTheme="minorHAnsi" w:hAnsiTheme="minorHAnsi"/>
              </w:rPr>
              <w:t>Media</w:t>
            </w:r>
          </w:p>
        </w:tc>
        <w:tc>
          <w:tcPr>
            <w:tcW w:w="1512" w:type="dxa"/>
          </w:tcPr>
          <w:p w14:paraId="516388A1" w14:textId="77777777" w:rsidR="007148F6" w:rsidRPr="0052779C" w:rsidRDefault="00DA7967" w:rsidP="007C03C2">
            <w:pPr>
              <w:rPr>
                <w:rFonts w:asciiTheme="minorHAnsi" w:hAnsiTheme="minorHAnsi"/>
              </w:rPr>
            </w:pPr>
            <w:r w:rsidRPr="0052779C">
              <w:rPr>
                <w:rFonts w:asciiTheme="minorHAnsi" w:hAnsiTheme="minorHAnsi"/>
              </w:rPr>
              <w:t>Media</w:t>
            </w:r>
          </w:p>
        </w:tc>
      </w:tr>
    </w:tbl>
    <w:p w14:paraId="0EC06CBA" w14:textId="401AB239" w:rsidR="009B240B" w:rsidRDefault="00B50097" w:rsidP="007C03C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A31995">
        <w:tab/>
      </w:r>
      <w:r w:rsidR="00A31995">
        <w:tab/>
      </w:r>
      <w:r w:rsidR="00A31995">
        <w:tab/>
      </w:r>
      <w:r w:rsidR="00A31995">
        <w:tab/>
      </w:r>
      <w:r w:rsidR="00A31995">
        <w:tab/>
      </w:r>
      <w:r w:rsidR="00A31995">
        <w:tab/>
      </w:r>
      <w:r w:rsidR="00A31995">
        <w:tab/>
      </w:r>
      <w:r w:rsidR="00A31995">
        <w:tab/>
      </w:r>
      <w:r w:rsidR="00A31995">
        <w:tab/>
      </w:r>
      <w:r w:rsidR="00A31995">
        <w:tab/>
      </w:r>
      <w:r w:rsidR="00A31995">
        <w:tab/>
      </w:r>
      <w:bookmarkStart w:id="1" w:name="_GoBack"/>
      <w:bookmarkEnd w:id="1"/>
    </w:p>
    <w:p w14:paraId="31969A4A" w14:textId="12878534" w:rsidR="003327CC" w:rsidRDefault="00B50097" w:rsidP="007C03C2">
      <w:r>
        <w:lastRenderedPageBreak/>
        <w:tab/>
      </w:r>
      <w:r>
        <w:tab/>
      </w:r>
    </w:p>
    <w:p w14:paraId="0AD00507" w14:textId="77777777" w:rsidR="003327CC" w:rsidRDefault="003327CC" w:rsidP="009B240B">
      <w:pPr>
        <w:jc w:val="center"/>
        <w:rPr>
          <w:rFonts w:asciiTheme="minorHAnsi" w:hAnsiTheme="minorHAnsi"/>
          <w:b/>
          <w:sz w:val="28"/>
          <w:szCs w:val="28"/>
          <w:u w:val="single"/>
        </w:rPr>
      </w:pPr>
      <w:r w:rsidRPr="009B240B">
        <w:rPr>
          <w:rFonts w:asciiTheme="minorHAnsi" w:hAnsiTheme="minorHAnsi"/>
          <w:b/>
          <w:sz w:val="28"/>
          <w:szCs w:val="28"/>
          <w:u w:val="single"/>
        </w:rPr>
        <w:t>Ferramentas Para Execução do testes</w:t>
      </w:r>
    </w:p>
    <w:p w14:paraId="697EAC2E" w14:textId="77777777" w:rsidR="0052779C" w:rsidRPr="0052779C" w:rsidRDefault="0052779C" w:rsidP="0052779C">
      <w:pPr>
        <w:rPr>
          <w:rFonts w:asciiTheme="minorHAnsi" w:hAnsiTheme="minorHAnsi"/>
        </w:rPr>
      </w:pPr>
    </w:p>
    <w:p w14:paraId="3BA05062" w14:textId="6B3B307E" w:rsidR="0052779C" w:rsidRPr="0052779C" w:rsidRDefault="0052779C" w:rsidP="0052779C">
      <w:pPr>
        <w:rPr>
          <w:rFonts w:asciiTheme="minorHAnsi" w:hAnsiTheme="minorHAnsi"/>
        </w:rPr>
      </w:pPr>
      <w:r w:rsidRPr="0052779C">
        <w:rPr>
          <w:rFonts w:asciiTheme="minorHAnsi" w:hAnsiTheme="minorHAnsi"/>
        </w:rPr>
        <w:t>As ferramentas que serão utilizadas para realizar o levantamento de testes, execução e automação.</w:t>
      </w:r>
    </w:p>
    <w:p w14:paraId="6FFF712D" w14:textId="77777777" w:rsidR="009B240B" w:rsidRDefault="009B240B" w:rsidP="007C03C2">
      <w:pPr>
        <w:rPr>
          <w:rFonts w:asciiTheme="minorHAnsi" w:hAnsiTheme="minorHAnsi"/>
          <w:sz w:val="20"/>
          <w:szCs w:val="20"/>
        </w:rPr>
      </w:pPr>
    </w:p>
    <w:tbl>
      <w:tblPr>
        <w:tblStyle w:val="Tabelacomgrade"/>
        <w:tblW w:w="11222" w:type="dxa"/>
        <w:tblInd w:w="-1337" w:type="dxa"/>
        <w:tblLook w:val="04A0" w:firstRow="1" w:lastRow="0" w:firstColumn="1" w:lastColumn="0" w:noHBand="0" w:noVBand="1"/>
      </w:tblPr>
      <w:tblGrid>
        <w:gridCol w:w="2802"/>
        <w:gridCol w:w="2802"/>
        <w:gridCol w:w="2809"/>
        <w:gridCol w:w="2809"/>
      </w:tblGrid>
      <w:tr w:rsidR="00031210" w14:paraId="51B5FDF2" w14:textId="77777777" w:rsidTr="0052779C">
        <w:trPr>
          <w:trHeight w:val="258"/>
        </w:trPr>
        <w:tc>
          <w:tcPr>
            <w:tcW w:w="2802" w:type="dxa"/>
            <w:shd w:val="clear" w:color="auto" w:fill="0070C0"/>
          </w:tcPr>
          <w:p w14:paraId="6EF2DD84" w14:textId="77777777" w:rsidR="00031210" w:rsidRPr="00B86735" w:rsidRDefault="00031210" w:rsidP="007C03C2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2802" w:type="dxa"/>
            <w:shd w:val="clear" w:color="auto" w:fill="0070C0"/>
          </w:tcPr>
          <w:p w14:paraId="7629065D" w14:textId="61928823" w:rsidR="00031210" w:rsidRPr="00B86735" w:rsidRDefault="00031210" w:rsidP="007C03C2">
            <w:pPr>
              <w:rPr>
                <w:rFonts w:asciiTheme="minorHAnsi" w:hAnsiTheme="minorHAnsi"/>
                <w:b/>
              </w:rPr>
            </w:pPr>
            <w:r w:rsidRPr="00B86735">
              <w:rPr>
                <w:rFonts w:asciiTheme="minorHAnsi" w:hAnsiTheme="minorHAnsi"/>
                <w:b/>
              </w:rPr>
              <w:t>Ferramenta</w:t>
            </w:r>
          </w:p>
        </w:tc>
        <w:tc>
          <w:tcPr>
            <w:tcW w:w="2809" w:type="dxa"/>
            <w:shd w:val="clear" w:color="auto" w:fill="0070C0"/>
          </w:tcPr>
          <w:p w14:paraId="1EE60FE7" w14:textId="69237C30" w:rsidR="00031210" w:rsidRPr="00B86735" w:rsidRDefault="00031210" w:rsidP="007C03C2">
            <w:pPr>
              <w:rPr>
                <w:rFonts w:asciiTheme="minorHAnsi" w:hAnsiTheme="minorHAnsi"/>
                <w:b/>
              </w:rPr>
            </w:pPr>
            <w:r w:rsidRPr="00B86735">
              <w:rPr>
                <w:rFonts w:asciiTheme="minorHAnsi" w:hAnsiTheme="minorHAnsi"/>
                <w:b/>
              </w:rPr>
              <w:t>Importância</w:t>
            </w:r>
          </w:p>
        </w:tc>
        <w:tc>
          <w:tcPr>
            <w:tcW w:w="2809" w:type="dxa"/>
            <w:shd w:val="clear" w:color="auto" w:fill="0070C0"/>
          </w:tcPr>
          <w:p w14:paraId="7AFCDCF8" w14:textId="41B862A5" w:rsidR="00031210" w:rsidRPr="00B86735" w:rsidRDefault="00031210" w:rsidP="007C03C2">
            <w:pPr>
              <w:rPr>
                <w:rFonts w:asciiTheme="minorHAnsi" w:hAnsiTheme="minorHAnsi"/>
                <w:b/>
              </w:rPr>
            </w:pPr>
            <w:r w:rsidRPr="00B86735">
              <w:rPr>
                <w:rFonts w:asciiTheme="minorHAnsi" w:hAnsiTheme="minorHAnsi"/>
                <w:b/>
              </w:rPr>
              <w:t>Versão</w:t>
            </w:r>
          </w:p>
        </w:tc>
      </w:tr>
      <w:tr w:rsidR="00031210" w14:paraId="52652782" w14:textId="77777777" w:rsidTr="00031210">
        <w:trPr>
          <w:trHeight w:val="258"/>
        </w:trPr>
        <w:tc>
          <w:tcPr>
            <w:tcW w:w="2802" w:type="dxa"/>
          </w:tcPr>
          <w:p w14:paraId="4DDBFD76" w14:textId="59AD20BE" w:rsidR="00031210" w:rsidRPr="00B86735" w:rsidRDefault="00031210" w:rsidP="007C03C2">
            <w:pPr>
              <w:rPr>
                <w:rFonts w:asciiTheme="minorHAnsi" w:hAnsiTheme="minorHAnsi"/>
                <w:b/>
              </w:rPr>
            </w:pPr>
            <w:r w:rsidRPr="00B86735">
              <w:rPr>
                <w:rFonts w:asciiTheme="minorHAnsi" w:hAnsiTheme="minorHAnsi"/>
                <w:b/>
              </w:rPr>
              <w:t>MRR</w:t>
            </w:r>
          </w:p>
        </w:tc>
        <w:tc>
          <w:tcPr>
            <w:tcW w:w="2802" w:type="dxa"/>
          </w:tcPr>
          <w:p w14:paraId="0B977BD3" w14:textId="61CDF9D4" w:rsidR="00031210" w:rsidRPr="00B86735" w:rsidRDefault="00031210" w:rsidP="007C03C2">
            <w:pPr>
              <w:rPr>
                <w:rFonts w:asciiTheme="minorHAnsi" w:hAnsiTheme="minorHAnsi"/>
                <w:b/>
              </w:rPr>
            </w:pPr>
            <w:r w:rsidRPr="00B86735">
              <w:rPr>
                <w:rFonts w:asciiTheme="minorHAnsi" w:hAnsiTheme="minorHAnsi"/>
                <w:b/>
              </w:rPr>
              <w:t>Excel</w:t>
            </w:r>
          </w:p>
        </w:tc>
        <w:tc>
          <w:tcPr>
            <w:tcW w:w="2809" w:type="dxa"/>
          </w:tcPr>
          <w:p w14:paraId="4D760CF7" w14:textId="72A5A17E" w:rsidR="00031210" w:rsidRPr="00B86735" w:rsidRDefault="00031210" w:rsidP="007C03C2">
            <w:pPr>
              <w:rPr>
                <w:rFonts w:asciiTheme="minorHAnsi" w:hAnsiTheme="minorHAnsi"/>
                <w:b/>
              </w:rPr>
            </w:pPr>
            <w:r w:rsidRPr="00B86735">
              <w:rPr>
                <w:rFonts w:asciiTheme="minorHAnsi" w:hAnsiTheme="minorHAnsi"/>
                <w:b/>
              </w:rPr>
              <w:t>Alta</w:t>
            </w:r>
          </w:p>
        </w:tc>
        <w:tc>
          <w:tcPr>
            <w:tcW w:w="2809" w:type="dxa"/>
          </w:tcPr>
          <w:p w14:paraId="44DC4C3A" w14:textId="12DC7651" w:rsidR="00031210" w:rsidRPr="00B86735" w:rsidRDefault="00584712" w:rsidP="007C03C2">
            <w:pPr>
              <w:rPr>
                <w:rFonts w:asciiTheme="minorHAnsi" w:hAnsiTheme="minorHAnsi"/>
                <w:b/>
              </w:rPr>
            </w:pPr>
            <w:r w:rsidRPr="00B86735">
              <w:rPr>
                <w:rFonts w:asciiTheme="minorHAnsi" w:hAnsiTheme="minorHAnsi"/>
                <w:b/>
              </w:rPr>
              <w:t>A definir</w:t>
            </w:r>
          </w:p>
        </w:tc>
      </w:tr>
      <w:tr w:rsidR="00031210" w14:paraId="4C242DF6" w14:textId="77777777" w:rsidTr="00031210">
        <w:trPr>
          <w:trHeight w:val="322"/>
        </w:trPr>
        <w:tc>
          <w:tcPr>
            <w:tcW w:w="2802" w:type="dxa"/>
          </w:tcPr>
          <w:p w14:paraId="0DA98949" w14:textId="10293D87" w:rsidR="00031210" w:rsidRPr="0052779C" w:rsidRDefault="00031210" w:rsidP="007C03C2">
            <w:pPr>
              <w:rPr>
                <w:rFonts w:asciiTheme="minorHAnsi" w:hAnsiTheme="minorHAnsi"/>
              </w:rPr>
            </w:pPr>
            <w:r w:rsidRPr="0052779C">
              <w:rPr>
                <w:rFonts w:asciiTheme="minorHAnsi" w:hAnsiTheme="minorHAnsi"/>
              </w:rPr>
              <w:t>RTF</w:t>
            </w:r>
          </w:p>
        </w:tc>
        <w:tc>
          <w:tcPr>
            <w:tcW w:w="2802" w:type="dxa"/>
          </w:tcPr>
          <w:p w14:paraId="3C046DF1" w14:textId="0843AF98" w:rsidR="00031210" w:rsidRPr="0052779C" w:rsidRDefault="00031210" w:rsidP="007C03C2">
            <w:pPr>
              <w:rPr>
                <w:rFonts w:asciiTheme="minorHAnsi" w:hAnsiTheme="minorHAnsi"/>
              </w:rPr>
            </w:pPr>
            <w:r w:rsidRPr="0052779C">
              <w:rPr>
                <w:rFonts w:asciiTheme="minorHAnsi" w:hAnsiTheme="minorHAnsi"/>
              </w:rPr>
              <w:t>Excel</w:t>
            </w:r>
          </w:p>
        </w:tc>
        <w:tc>
          <w:tcPr>
            <w:tcW w:w="2809" w:type="dxa"/>
          </w:tcPr>
          <w:p w14:paraId="10FA87C7" w14:textId="57315695" w:rsidR="00031210" w:rsidRPr="0052779C" w:rsidRDefault="00031210" w:rsidP="007C03C2">
            <w:pPr>
              <w:rPr>
                <w:rFonts w:asciiTheme="minorHAnsi" w:hAnsiTheme="minorHAnsi"/>
              </w:rPr>
            </w:pPr>
            <w:r w:rsidRPr="0052779C">
              <w:rPr>
                <w:rFonts w:asciiTheme="minorHAnsi" w:hAnsiTheme="minorHAnsi"/>
              </w:rPr>
              <w:t>Alta</w:t>
            </w:r>
          </w:p>
        </w:tc>
        <w:tc>
          <w:tcPr>
            <w:tcW w:w="2809" w:type="dxa"/>
          </w:tcPr>
          <w:p w14:paraId="76378CDF" w14:textId="41B6967E" w:rsidR="00031210" w:rsidRPr="0052779C" w:rsidRDefault="00584712" w:rsidP="007C03C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 definir</w:t>
            </w:r>
          </w:p>
        </w:tc>
      </w:tr>
      <w:tr w:rsidR="00031210" w14:paraId="2423E587" w14:textId="77777777" w:rsidTr="00031210">
        <w:trPr>
          <w:trHeight w:val="276"/>
        </w:trPr>
        <w:tc>
          <w:tcPr>
            <w:tcW w:w="2802" w:type="dxa"/>
          </w:tcPr>
          <w:p w14:paraId="769E7CF4" w14:textId="1AD37D0E" w:rsidR="00031210" w:rsidRPr="0052779C" w:rsidRDefault="00031210" w:rsidP="007C03C2">
            <w:pPr>
              <w:rPr>
                <w:rFonts w:asciiTheme="minorHAnsi" w:hAnsiTheme="minorHAnsi"/>
              </w:rPr>
            </w:pPr>
            <w:r w:rsidRPr="0052779C">
              <w:rPr>
                <w:rFonts w:asciiTheme="minorHAnsi" w:hAnsiTheme="minorHAnsi"/>
              </w:rPr>
              <w:t>Eclipse</w:t>
            </w:r>
          </w:p>
        </w:tc>
        <w:tc>
          <w:tcPr>
            <w:tcW w:w="2802" w:type="dxa"/>
          </w:tcPr>
          <w:p w14:paraId="392CA2B0" w14:textId="14019DD6" w:rsidR="00031210" w:rsidRPr="0052779C" w:rsidRDefault="00031210" w:rsidP="007C03C2">
            <w:pPr>
              <w:rPr>
                <w:rFonts w:asciiTheme="minorHAnsi" w:hAnsiTheme="minorHAnsi"/>
              </w:rPr>
            </w:pPr>
            <w:r w:rsidRPr="0052779C">
              <w:rPr>
                <w:rFonts w:asciiTheme="minorHAnsi" w:hAnsiTheme="minorHAnsi"/>
              </w:rPr>
              <w:t>Oxygen</w:t>
            </w:r>
          </w:p>
        </w:tc>
        <w:tc>
          <w:tcPr>
            <w:tcW w:w="2809" w:type="dxa"/>
          </w:tcPr>
          <w:p w14:paraId="006A1222" w14:textId="1948B9AB" w:rsidR="00031210" w:rsidRPr="0052779C" w:rsidRDefault="00031210" w:rsidP="007C03C2">
            <w:pPr>
              <w:rPr>
                <w:rFonts w:asciiTheme="minorHAnsi" w:hAnsiTheme="minorHAnsi"/>
              </w:rPr>
            </w:pPr>
            <w:r w:rsidRPr="0052779C">
              <w:rPr>
                <w:rFonts w:asciiTheme="minorHAnsi" w:hAnsiTheme="minorHAnsi"/>
              </w:rPr>
              <w:t>Alta</w:t>
            </w:r>
          </w:p>
        </w:tc>
        <w:tc>
          <w:tcPr>
            <w:tcW w:w="2809" w:type="dxa"/>
          </w:tcPr>
          <w:p w14:paraId="00464DD0" w14:textId="14B832A6" w:rsidR="00031210" w:rsidRPr="0052779C" w:rsidRDefault="00584712" w:rsidP="007C03C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 definir</w:t>
            </w:r>
          </w:p>
        </w:tc>
      </w:tr>
      <w:tr w:rsidR="00031210" w14:paraId="72188245" w14:textId="77777777" w:rsidTr="00031210">
        <w:trPr>
          <w:trHeight w:val="258"/>
        </w:trPr>
        <w:tc>
          <w:tcPr>
            <w:tcW w:w="2802" w:type="dxa"/>
          </w:tcPr>
          <w:p w14:paraId="598F9337" w14:textId="0112DD5E" w:rsidR="00031210" w:rsidRPr="0052779C" w:rsidRDefault="00031210" w:rsidP="007C03C2">
            <w:pPr>
              <w:rPr>
                <w:rFonts w:asciiTheme="minorHAnsi" w:hAnsiTheme="minorHAnsi"/>
              </w:rPr>
            </w:pPr>
            <w:r w:rsidRPr="0052779C">
              <w:rPr>
                <w:rFonts w:asciiTheme="minorHAnsi" w:hAnsiTheme="minorHAnsi"/>
              </w:rPr>
              <w:t>Controle de Bugs</w:t>
            </w:r>
          </w:p>
        </w:tc>
        <w:tc>
          <w:tcPr>
            <w:tcW w:w="2802" w:type="dxa"/>
          </w:tcPr>
          <w:p w14:paraId="740F954C" w14:textId="4BC317F2" w:rsidR="00031210" w:rsidRPr="0052779C" w:rsidRDefault="00031210" w:rsidP="007C03C2">
            <w:pPr>
              <w:rPr>
                <w:rFonts w:asciiTheme="minorHAnsi" w:hAnsiTheme="minorHAnsi"/>
              </w:rPr>
            </w:pPr>
            <w:r w:rsidRPr="0052779C">
              <w:rPr>
                <w:rFonts w:asciiTheme="minorHAnsi" w:hAnsiTheme="minorHAnsi"/>
              </w:rPr>
              <w:t>Trello</w:t>
            </w:r>
          </w:p>
        </w:tc>
        <w:tc>
          <w:tcPr>
            <w:tcW w:w="2809" w:type="dxa"/>
          </w:tcPr>
          <w:p w14:paraId="14DF692B" w14:textId="167A6C9E" w:rsidR="00031210" w:rsidRPr="0052779C" w:rsidRDefault="00031210" w:rsidP="007C03C2">
            <w:pPr>
              <w:rPr>
                <w:rFonts w:asciiTheme="minorHAnsi" w:hAnsiTheme="minorHAnsi"/>
              </w:rPr>
            </w:pPr>
            <w:r w:rsidRPr="0052779C">
              <w:rPr>
                <w:rFonts w:asciiTheme="minorHAnsi" w:hAnsiTheme="minorHAnsi"/>
              </w:rPr>
              <w:t>Alta</w:t>
            </w:r>
          </w:p>
        </w:tc>
        <w:tc>
          <w:tcPr>
            <w:tcW w:w="2809" w:type="dxa"/>
          </w:tcPr>
          <w:p w14:paraId="59D2411B" w14:textId="797BB9BB" w:rsidR="00031210" w:rsidRPr="0052779C" w:rsidRDefault="00584712" w:rsidP="007C03C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 definir</w:t>
            </w:r>
          </w:p>
        </w:tc>
      </w:tr>
      <w:tr w:rsidR="00031210" w14:paraId="65E7E2C2" w14:textId="77777777" w:rsidTr="00031210">
        <w:trPr>
          <w:trHeight w:val="258"/>
        </w:trPr>
        <w:tc>
          <w:tcPr>
            <w:tcW w:w="2802" w:type="dxa"/>
          </w:tcPr>
          <w:p w14:paraId="39425329" w14:textId="0027A379" w:rsidR="00031210" w:rsidRPr="0052779C" w:rsidRDefault="0052779C" w:rsidP="007C03C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Caso de uso</w:t>
            </w:r>
          </w:p>
        </w:tc>
        <w:tc>
          <w:tcPr>
            <w:tcW w:w="2802" w:type="dxa"/>
          </w:tcPr>
          <w:p w14:paraId="407D17DF" w14:textId="0BB707CA" w:rsidR="00031210" w:rsidRPr="0052779C" w:rsidRDefault="0052779C" w:rsidP="007C03C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Word</w:t>
            </w:r>
          </w:p>
        </w:tc>
        <w:tc>
          <w:tcPr>
            <w:tcW w:w="2809" w:type="dxa"/>
          </w:tcPr>
          <w:p w14:paraId="1A09A6E6" w14:textId="07B29805" w:rsidR="00031210" w:rsidRPr="0052779C" w:rsidRDefault="0052779C" w:rsidP="007C03C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Alta</w:t>
            </w:r>
          </w:p>
        </w:tc>
        <w:tc>
          <w:tcPr>
            <w:tcW w:w="2809" w:type="dxa"/>
          </w:tcPr>
          <w:p w14:paraId="7F5473B5" w14:textId="1A913A50" w:rsidR="00031210" w:rsidRPr="0052779C" w:rsidRDefault="00584712" w:rsidP="007C03C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 definir</w:t>
            </w:r>
          </w:p>
        </w:tc>
      </w:tr>
      <w:tr w:rsidR="00584712" w14:paraId="4BC35710" w14:textId="77777777" w:rsidTr="00031210">
        <w:trPr>
          <w:trHeight w:val="258"/>
        </w:trPr>
        <w:tc>
          <w:tcPr>
            <w:tcW w:w="2802" w:type="dxa"/>
          </w:tcPr>
          <w:p w14:paraId="13CB3F80" w14:textId="1E482C81" w:rsidR="00584712" w:rsidRPr="0052779C" w:rsidRDefault="00584712" w:rsidP="00584712">
            <w:pPr>
              <w:tabs>
                <w:tab w:val="left" w:pos="1423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Testes Api</w:t>
            </w:r>
          </w:p>
        </w:tc>
        <w:tc>
          <w:tcPr>
            <w:tcW w:w="2802" w:type="dxa"/>
          </w:tcPr>
          <w:p w14:paraId="774FDDA0" w14:textId="51E02130" w:rsidR="00584712" w:rsidRPr="0052779C" w:rsidRDefault="00584712" w:rsidP="007C03C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PostMan</w:t>
            </w:r>
          </w:p>
        </w:tc>
        <w:tc>
          <w:tcPr>
            <w:tcW w:w="2809" w:type="dxa"/>
          </w:tcPr>
          <w:p w14:paraId="4DF631F2" w14:textId="1E65FD7D" w:rsidR="00584712" w:rsidRPr="0052779C" w:rsidRDefault="00584712" w:rsidP="007C03C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Alta</w:t>
            </w:r>
          </w:p>
        </w:tc>
        <w:tc>
          <w:tcPr>
            <w:tcW w:w="2809" w:type="dxa"/>
          </w:tcPr>
          <w:p w14:paraId="78E6DD43" w14:textId="5076E0CF" w:rsidR="00584712" w:rsidRPr="0052779C" w:rsidRDefault="00584712" w:rsidP="007C03C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 definir</w:t>
            </w:r>
          </w:p>
        </w:tc>
      </w:tr>
      <w:tr w:rsidR="00584712" w14:paraId="1AF3E341" w14:textId="77777777" w:rsidTr="00031210">
        <w:trPr>
          <w:trHeight w:val="258"/>
        </w:trPr>
        <w:tc>
          <w:tcPr>
            <w:tcW w:w="2802" w:type="dxa"/>
          </w:tcPr>
          <w:p w14:paraId="4C54C864" w14:textId="2242DB87" w:rsidR="00584712" w:rsidRPr="0052779C" w:rsidRDefault="00584712" w:rsidP="007C03C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Controle de Versão</w:t>
            </w:r>
          </w:p>
        </w:tc>
        <w:tc>
          <w:tcPr>
            <w:tcW w:w="2802" w:type="dxa"/>
          </w:tcPr>
          <w:p w14:paraId="6B986FC7" w14:textId="79ECA082" w:rsidR="00584712" w:rsidRPr="0052779C" w:rsidRDefault="00584712" w:rsidP="007C03C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GitLab</w:t>
            </w:r>
          </w:p>
        </w:tc>
        <w:tc>
          <w:tcPr>
            <w:tcW w:w="2809" w:type="dxa"/>
          </w:tcPr>
          <w:p w14:paraId="5205221F" w14:textId="05D68C99" w:rsidR="00584712" w:rsidRPr="0052779C" w:rsidRDefault="00584712" w:rsidP="007C03C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Alta</w:t>
            </w:r>
          </w:p>
        </w:tc>
        <w:tc>
          <w:tcPr>
            <w:tcW w:w="2809" w:type="dxa"/>
          </w:tcPr>
          <w:p w14:paraId="29FAF0C8" w14:textId="7B9B458E" w:rsidR="00584712" w:rsidRPr="0052779C" w:rsidRDefault="00584712" w:rsidP="007C03C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 definir</w:t>
            </w:r>
          </w:p>
        </w:tc>
      </w:tr>
      <w:tr w:rsidR="009E4D05" w14:paraId="45799AB8" w14:textId="77777777" w:rsidTr="00031210">
        <w:trPr>
          <w:trHeight w:val="258"/>
        </w:trPr>
        <w:tc>
          <w:tcPr>
            <w:tcW w:w="2802" w:type="dxa"/>
          </w:tcPr>
          <w:p w14:paraId="4654644D" w14:textId="50355188" w:rsidR="009E4D05" w:rsidRPr="0052779C" w:rsidRDefault="009E4D05" w:rsidP="007C03C2">
            <w:pPr>
              <w:rPr>
                <w:rFonts w:asciiTheme="minorHAnsi" w:hAnsiTheme="minorHAnsi"/>
              </w:rPr>
            </w:pPr>
            <w:r w:rsidRPr="0052779C">
              <w:rPr>
                <w:rFonts w:asciiTheme="minorHAnsi" w:hAnsiTheme="minorHAnsi"/>
              </w:rPr>
              <w:t>Report</w:t>
            </w:r>
          </w:p>
        </w:tc>
        <w:tc>
          <w:tcPr>
            <w:tcW w:w="2802" w:type="dxa"/>
          </w:tcPr>
          <w:p w14:paraId="2E98A90D" w14:textId="2885BFED" w:rsidR="009E4D05" w:rsidRPr="0052779C" w:rsidRDefault="009E4D05" w:rsidP="007C03C2">
            <w:pPr>
              <w:rPr>
                <w:rFonts w:asciiTheme="minorHAnsi" w:hAnsiTheme="minorHAnsi"/>
              </w:rPr>
            </w:pPr>
            <w:r w:rsidRPr="0052779C">
              <w:rPr>
                <w:rFonts w:asciiTheme="minorHAnsi" w:hAnsiTheme="minorHAnsi"/>
              </w:rPr>
              <w:t>Jenkins</w:t>
            </w:r>
          </w:p>
        </w:tc>
        <w:tc>
          <w:tcPr>
            <w:tcW w:w="2809" w:type="dxa"/>
          </w:tcPr>
          <w:p w14:paraId="319A31B6" w14:textId="2E20A1B1" w:rsidR="009E4D05" w:rsidRPr="0052779C" w:rsidRDefault="009E4D05" w:rsidP="007C03C2">
            <w:pPr>
              <w:rPr>
                <w:rFonts w:asciiTheme="minorHAnsi" w:hAnsiTheme="minorHAnsi"/>
              </w:rPr>
            </w:pPr>
            <w:r w:rsidRPr="0052779C">
              <w:rPr>
                <w:rFonts w:asciiTheme="minorHAnsi" w:hAnsiTheme="minorHAnsi"/>
              </w:rPr>
              <w:t>Alta</w:t>
            </w:r>
          </w:p>
        </w:tc>
        <w:tc>
          <w:tcPr>
            <w:tcW w:w="2809" w:type="dxa"/>
          </w:tcPr>
          <w:p w14:paraId="0371F2BB" w14:textId="34E7DECA" w:rsidR="009E4D05" w:rsidRDefault="009E4D05" w:rsidP="007C03C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 definir</w:t>
            </w:r>
          </w:p>
        </w:tc>
      </w:tr>
      <w:tr w:rsidR="009E4D05" w14:paraId="777A39AF" w14:textId="77777777" w:rsidTr="00031210">
        <w:trPr>
          <w:trHeight w:val="258"/>
        </w:trPr>
        <w:tc>
          <w:tcPr>
            <w:tcW w:w="2802" w:type="dxa"/>
          </w:tcPr>
          <w:p w14:paraId="6F010810" w14:textId="3E5ABCE8" w:rsidR="009E4D05" w:rsidRPr="0052779C" w:rsidRDefault="009E4D05" w:rsidP="007C03C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Browsers</w:t>
            </w:r>
          </w:p>
        </w:tc>
        <w:tc>
          <w:tcPr>
            <w:tcW w:w="2802" w:type="dxa"/>
          </w:tcPr>
          <w:p w14:paraId="159F3B96" w14:textId="40B391C4" w:rsidR="009E4D05" w:rsidRPr="0052779C" w:rsidRDefault="009E4D05" w:rsidP="007C03C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Chrome/Firefox etc</w:t>
            </w:r>
          </w:p>
        </w:tc>
        <w:tc>
          <w:tcPr>
            <w:tcW w:w="2809" w:type="dxa"/>
          </w:tcPr>
          <w:p w14:paraId="18BDA104" w14:textId="43EBD735" w:rsidR="009E4D05" w:rsidRPr="0052779C" w:rsidRDefault="009E4D05" w:rsidP="007C03C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Alta</w:t>
            </w:r>
          </w:p>
        </w:tc>
        <w:tc>
          <w:tcPr>
            <w:tcW w:w="2809" w:type="dxa"/>
          </w:tcPr>
          <w:p w14:paraId="3DD6E0C8" w14:textId="49ABDF46" w:rsidR="009E4D05" w:rsidRDefault="009E4D05" w:rsidP="007C03C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 definir</w:t>
            </w:r>
          </w:p>
        </w:tc>
      </w:tr>
      <w:tr w:rsidR="009E4D05" w14:paraId="1C46C223" w14:textId="77777777" w:rsidTr="00031210">
        <w:trPr>
          <w:trHeight w:val="258"/>
        </w:trPr>
        <w:tc>
          <w:tcPr>
            <w:tcW w:w="2802" w:type="dxa"/>
          </w:tcPr>
          <w:p w14:paraId="23042663" w14:textId="078C49AC" w:rsidR="009E4D05" w:rsidRPr="0052779C" w:rsidRDefault="009E4D05" w:rsidP="007C03C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Outras Ferramentas</w:t>
            </w:r>
          </w:p>
        </w:tc>
        <w:tc>
          <w:tcPr>
            <w:tcW w:w="2802" w:type="dxa"/>
          </w:tcPr>
          <w:p w14:paraId="71416CA5" w14:textId="04D33904" w:rsidR="009E4D05" w:rsidRPr="0052779C" w:rsidRDefault="009E4D05" w:rsidP="007C03C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Ferramentas de Testes</w:t>
            </w:r>
          </w:p>
        </w:tc>
        <w:tc>
          <w:tcPr>
            <w:tcW w:w="2809" w:type="dxa"/>
          </w:tcPr>
          <w:p w14:paraId="75F1D71F" w14:textId="59C5E7CB" w:rsidR="009E4D05" w:rsidRPr="0052779C" w:rsidRDefault="009E4D05" w:rsidP="007C03C2">
            <w:pPr>
              <w:rPr>
                <w:rFonts w:asciiTheme="minorHAnsi" w:hAnsiTheme="minorHAnsi"/>
              </w:rPr>
            </w:pPr>
            <w:r w:rsidRPr="0052779C">
              <w:rPr>
                <w:rFonts w:asciiTheme="minorHAnsi" w:hAnsiTheme="minorHAnsi"/>
              </w:rPr>
              <w:t>Alta</w:t>
            </w:r>
          </w:p>
        </w:tc>
        <w:tc>
          <w:tcPr>
            <w:tcW w:w="2809" w:type="dxa"/>
          </w:tcPr>
          <w:p w14:paraId="59D6B0BA" w14:textId="0EC8490E" w:rsidR="009E4D05" w:rsidRPr="0052779C" w:rsidRDefault="009E4D05" w:rsidP="007C03C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 definir</w:t>
            </w:r>
          </w:p>
        </w:tc>
      </w:tr>
    </w:tbl>
    <w:p w14:paraId="35A5B5D2" w14:textId="77777777" w:rsidR="009B240B" w:rsidRDefault="009B240B" w:rsidP="007C03C2">
      <w:pPr>
        <w:rPr>
          <w:rFonts w:asciiTheme="minorHAnsi" w:hAnsiTheme="minorHAnsi"/>
          <w:sz w:val="20"/>
          <w:szCs w:val="20"/>
        </w:rPr>
      </w:pPr>
    </w:p>
    <w:p w14:paraId="45212388" w14:textId="77777777" w:rsidR="003327CC" w:rsidRDefault="003327CC" w:rsidP="007C03C2">
      <w:pPr>
        <w:rPr>
          <w:rFonts w:asciiTheme="minorHAnsi" w:hAnsiTheme="minorHAnsi"/>
          <w:sz w:val="20"/>
          <w:szCs w:val="20"/>
        </w:rPr>
      </w:pPr>
    </w:p>
    <w:p w14:paraId="14E2F8E2" w14:textId="58179AAC" w:rsidR="00584712" w:rsidRDefault="00584712" w:rsidP="00584712">
      <w:pPr>
        <w:jc w:val="center"/>
        <w:rPr>
          <w:rFonts w:asciiTheme="minorHAnsi" w:hAnsiTheme="minorHAnsi"/>
          <w:b/>
          <w:sz w:val="28"/>
          <w:szCs w:val="28"/>
          <w:u w:val="single"/>
        </w:rPr>
      </w:pPr>
      <w:r>
        <w:rPr>
          <w:rFonts w:asciiTheme="minorHAnsi" w:hAnsiTheme="minorHAnsi"/>
          <w:b/>
          <w:sz w:val="28"/>
          <w:szCs w:val="28"/>
          <w:u w:val="single"/>
        </w:rPr>
        <w:t xml:space="preserve">Tecnologias para criação dos testes de automação </w:t>
      </w:r>
    </w:p>
    <w:p w14:paraId="15A5684F" w14:textId="77777777" w:rsidR="00584712" w:rsidRPr="00584712" w:rsidRDefault="00584712" w:rsidP="00584712">
      <w:pPr>
        <w:rPr>
          <w:rFonts w:asciiTheme="minorHAnsi" w:hAnsiTheme="minorHAnsi"/>
        </w:rPr>
      </w:pPr>
    </w:p>
    <w:p w14:paraId="059F66DC" w14:textId="680A36D7" w:rsidR="00584712" w:rsidRPr="00584712" w:rsidRDefault="00584712" w:rsidP="00584712">
      <w:pPr>
        <w:rPr>
          <w:rFonts w:asciiTheme="minorHAnsi" w:hAnsiTheme="minorHAnsi"/>
        </w:rPr>
      </w:pPr>
      <w:r w:rsidRPr="00584712">
        <w:rPr>
          <w:rFonts w:asciiTheme="minorHAnsi" w:hAnsiTheme="minorHAnsi"/>
        </w:rPr>
        <w:t>Estas serão as tecnologias que serão utilizadas para criar os scripts de testes web e api.</w:t>
      </w:r>
    </w:p>
    <w:p w14:paraId="6B078FC7" w14:textId="77777777" w:rsidR="00584712" w:rsidRDefault="00584712" w:rsidP="00584712">
      <w:pPr>
        <w:jc w:val="center"/>
        <w:rPr>
          <w:rFonts w:asciiTheme="minorHAnsi" w:hAnsiTheme="minorHAnsi"/>
          <w:b/>
          <w:sz w:val="28"/>
          <w:szCs w:val="28"/>
          <w:u w:val="single"/>
        </w:rPr>
      </w:pPr>
    </w:p>
    <w:tbl>
      <w:tblPr>
        <w:tblStyle w:val="Tabelacomgrade"/>
        <w:tblW w:w="11043" w:type="dxa"/>
        <w:tblInd w:w="-1157" w:type="dxa"/>
        <w:tblLook w:val="04A0" w:firstRow="1" w:lastRow="0" w:firstColumn="1" w:lastColumn="0" w:noHBand="0" w:noVBand="1"/>
      </w:tblPr>
      <w:tblGrid>
        <w:gridCol w:w="3680"/>
        <w:gridCol w:w="3680"/>
        <w:gridCol w:w="3683"/>
      </w:tblGrid>
      <w:tr w:rsidR="00584712" w14:paraId="21555E39" w14:textId="77777777" w:rsidTr="00584712">
        <w:trPr>
          <w:trHeight w:val="361"/>
        </w:trPr>
        <w:tc>
          <w:tcPr>
            <w:tcW w:w="3680" w:type="dxa"/>
            <w:shd w:val="clear" w:color="auto" w:fill="0070C0"/>
          </w:tcPr>
          <w:p w14:paraId="4DAB19BF" w14:textId="625E23CF" w:rsidR="00584712" w:rsidRPr="00B86735" w:rsidRDefault="00584712" w:rsidP="00584712">
            <w:pPr>
              <w:jc w:val="center"/>
              <w:rPr>
                <w:rFonts w:asciiTheme="minorHAnsi" w:hAnsiTheme="minorHAnsi"/>
                <w:b/>
              </w:rPr>
            </w:pPr>
            <w:r w:rsidRPr="00B86735">
              <w:rPr>
                <w:rFonts w:asciiTheme="minorHAnsi" w:hAnsiTheme="minorHAnsi"/>
                <w:b/>
              </w:rPr>
              <w:t>Tecnologia</w:t>
            </w:r>
          </w:p>
        </w:tc>
        <w:tc>
          <w:tcPr>
            <w:tcW w:w="3680" w:type="dxa"/>
            <w:shd w:val="clear" w:color="auto" w:fill="0070C0"/>
          </w:tcPr>
          <w:p w14:paraId="38078622" w14:textId="67409514" w:rsidR="00584712" w:rsidRPr="00B86735" w:rsidRDefault="00584712" w:rsidP="00584712">
            <w:pPr>
              <w:jc w:val="center"/>
              <w:rPr>
                <w:rFonts w:asciiTheme="minorHAnsi" w:hAnsiTheme="minorHAnsi"/>
                <w:b/>
              </w:rPr>
            </w:pPr>
            <w:r w:rsidRPr="00B86735">
              <w:rPr>
                <w:rFonts w:asciiTheme="minorHAnsi" w:hAnsiTheme="minorHAnsi"/>
                <w:b/>
              </w:rPr>
              <w:t>Importância</w:t>
            </w:r>
          </w:p>
        </w:tc>
        <w:tc>
          <w:tcPr>
            <w:tcW w:w="3683" w:type="dxa"/>
            <w:shd w:val="clear" w:color="auto" w:fill="0070C0"/>
          </w:tcPr>
          <w:p w14:paraId="13B1A6B6" w14:textId="586B67C3" w:rsidR="00584712" w:rsidRPr="00B86735" w:rsidRDefault="00584712" w:rsidP="00584712">
            <w:pPr>
              <w:jc w:val="center"/>
              <w:rPr>
                <w:rFonts w:asciiTheme="minorHAnsi" w:hAnsiTheme="minorHAnsi"/>
                <w:b/>
              </w:rPr>
            </w:pPr>
            <w:r w:rsidRPr="00B86735">
              <w:rPr>
                <w:rFonts w:asciiTheme="minorHAnsi" w:hAnsiTheme="minorHAnsi"/>
                <w:b/>
              </w:rPr>
              <w:t>Versão</w:t>
            </w:r>
          </w:p>
        </w:tc>
      </w:tr>
      <w:tr w:rsidR="00584712" w14:paraId="777FFB60" w14:textId="77777777" w:rsidTr="00584712">
        <w:trPr>
          <w:trHeight w:val="361"/>
        </w:trPr>
        <w:tc>
          <w:tcPr>
            <w:tcW w:w="3680" w:type="dxa"/>
          </w:tcPr>
          <w:p w14:paraId="630C7CD5" w14:textId="2B788194" w:rsidR="00584712" w:rsidRPr="00584712" w:rsidRDefault="00584712" w:rsidP="00584712">
            <w:pPr>
              <w:rPr>
                <w:rFonts w:asciiTheme="minorHAnsi" w:hAnsiTheme="minorHAnsi"/>
              </w:rPr>
            </w:pPr>
            <w:r w:rsidRPr="00584712">
              <w:rPr>
                <w:rFonts w:asciiTheme="minorHAnsi" w:hAnsiTheme="minorHAnsi"/>
              </w:rPr>
              <w:t>Java</w:t>
            </w:r>
          </w:p>
        </w:tc>
        <w:tc>
          <w:tcPr>
            <w:tcW w:w="3680" w:type="dxa"/>
          </w:tcPr>
          <w:p w14:paraId="711DE632" w14:textId="490FC728" w:rsidR="00584712" w:rsidRPr="00584712" w:rsidRDefault="00584712" w:rsidP="00584712">
            <w:pPr>
              <w:rPr>
                <w:rFonts w:asciiTheme="minorHAnsi" w:hAnsiTheme="minorHAnsi"/>
              </w:rPr>
            </w:pPr>
            <w:r w:rsidRPr="00584712">
              <w:rPr>
                <w:rFonts w:asciiTheme="minorHAnsi" w:hAnsiTheme="minorHAnsi"/>
              </w:rPr>
              <w:t>Alta</w:t>
            </w:r>
          </w:p>
        </w:tc>
        <w:tc>
          <w:tcPr>
            <w:tcW w:w="3683" w:type="dxa"/>
          </w:tcPr>
          <w:p w14:paraId="2314FECE" w14:textId="7D5832CD" w:rsidR="00584712" w:rsidRPr="00584712" w:rsidRDefault="00584712" w:rsidP="00584712">
            <w:pPr>
              <w:rPr>
                <w:rFonts w:asciiTheme="minorHAnsi" w:hAnsiTheme="minorHAnsi"/>
              </w:rPr>
            </w:pPr>
            <w:r w:rsidRPr="00584712">
              <w:rPr>
                <w:rFonts w:asciiTheme="minorHAnsi" w:hAnsiTheme="minorHAnsi"/>
              </w:rPr>
              <w:t>8</w:t>
            </w:r>
          </w:p>
        </w:tc>
      </w:tr>
      <w:tr w:rsidR="00584712" w14:paraId="0D751C3F" w14:textId="77777777" w:rsidTr="00584712">
        <w:trPr>
          <w:trHeight w:val="391"/>
        </w:trPr>
        <w:tc>
          <w:tcPr>
            <w:tcW w:w="3680" w:type="dxa"/>
          </w:tcPr>
          <w:p w14:paraId="71C168DB" w14:textId="60C95CA6" w:rsidR="00584712" w:rsidRPr="00584712" w:rsidRDefault="00584712" w:rsidP="00584712">
            <w:pPr>
              <w:tabs>
                <w:tab w:val="left" w:pos="770"/>
                <w:tab w:val="center" w:pos="1732"/>
              </w:tabs>
              <w:rPr>
                <w:rFonts w:asciiTheme="minorHAnsi" w:hAnsiTheme="minorHAnsi"/>
              </w:rPr>
            </w:pPr>
            <w:r w:rsidRPr="00584712">
              <w:rPr>
                <w:rFonts w:asciiTheme="minorHAnsi" w:hAnsiTheme="minorHAnsi"/>
              </w:rPr>
              <w:t>Rest Assured</w:t>
            </w:r>
          </w:p>
        </w:tc>
        <w:tc>
          <w:tcPr>
            <w:tcW w:w="3680" w:type="dxa"/>
          </w:tcPr>
          <w:p w14:paraId="23E096D7" w14:textId="27F43C40" w:rsidR="00584712" w:rsidRPr="00584712" w:rsidRDefault="00584712" w:rsidP="00584712">
            <w:pPr>
              <w:rPr>
                <w:rFonts w:asciiTheme="minorHAnsi" w:hAnsiTheme="minorHAnsi"/>
              </w:rPr>
            </w:pPr>
            <w:r w:rsidRPr="00584712">
              <w:rPr>
                <w:rFonts w:asciiTheme="minorHAnsi" w:hAnsiTheme="minorHAnsi"/>
              </w:rPr>
              <w:t>Alta</w:t>
            </w:r>
          </w:p>
        </w:tc>
        <w:tc>
          <w:tcPr>
            <w:tcW w:w="3683" w:type="dxa"/>
          </w:tcPr>
          <w:p w14:paraId="7A07848D" w14:textId="5FB824F6" w:rsidR="00584712" w:rsidRPr="00584712" w:rsidRDefault="00584712" w:rsidP="00584712">
            <w:pPr>
              <w:rPr>
                <w:rFonts w:asciiTheme="minorHAnsi" w:hAnsiTheme="minorHAnsi"/>
              </w:rPr>
            </w:pPr>
            <w:r w:rsidRPr="00584712">
              <w:rPr>
                <w:rFonts w:asciiTheme="minorHAnsi" w:hAnsiTheme="minorHAnsi"/>
              </w:rPr>
              <w:t>3.1</w:t>
            </w:r>
          </w:p>
        </w:tc>
      </w:tr>
      <w:tr w:rsidR="00584712" w14:paraId="4C52A47B" w14:textId="77777777" w:rsidTr="00584712">
        <w:trPr>
          <w:trHeight w:val="391"/>
        </w:trPr>
        <w:tc>
          <w:tcPr>
            <w:tcW w:w="3680" w:type="dxa"/>
          </w:tcPr>
          <w:p w14:paraId="03DB8A37" w14:textId="34A76A4A" w:rsidR="00584712" w:rsidRPr="00584712" w:rsidRDefault="00584712" w:rsidP="00584712">
            <w:pPr>
              <w:tabs>
                <w:tab w:val="left" w:pos="770"/>
                <w:tab w:val="center" w:pos="1732"/>
              </w:tabs>
              <w:rPr>
                <w:rFonts w:asciiTheme="minorHAnsi" w:hAnsiTheme="minorHAnsi"/>
              </w:rPr>
            </w:pPr>
            <w:r w:rsidRPr="00584712">
              <w:rPr>
                <w:rFonts w:asciiTheme="minorHAnsi" w:hAnsiTheme="minorHAnsi"/>
              </w:rPr>
              <w:t>Cucumber</w:t>
            </w:r>
          </w:p>
        </w:tc>
        <w:tc>
          <w:tcPr>
            <w:tcW w:w="3680" w:type="dxa"/>
          </w:tcPr>
          <w:p w14:paraId="185208AB" w14:textId="4DAFAAF1" w:rsidR="00584712" w:rsidRPr="00584712" w:rsidRDefault="00584712" w:rsidP="00584712">
            <w:pPr>
              <w:rPr>
                <w:rFonts w:asciiTheme="minorHAnsi" w:hAnsiTheme="minorHAnsi"/>
              </w:rPr>
            </w:pPr>
            <w:r w:rsidRPr="00584712">
              <w:rPr>
                <w:rFonts w:asciiTheme="minorHAnsi" w:hAnsiTheme="minorHAnsi"/>
              </w:rPr>
              <w:t>Alta</w:t>
            </w:r>
          </w:p>
        </w:tc>
        <w:tc>
          <w:tcPr>
            <w:tcW w:w="3683" w:type="dxa"/>
          </w:tcPr>
          <w:p w14:paraId="1E2353CD" w14:textId="673DAE39" w:rsidR="00584712" w:rsidRPr="00584712" w:rsidRDefault="00584712" w:rsidP="00584712">
            <w:pPr>
              <w:rPr>
                <w:rFonts w:asciiTheme="minorHAnsi" w:hAnsiTheme="minorHAnsi"/>
              </w:rPr>
            </w:pPr>
            <w:r w:rsidRPr="00584712">
              <w:rPr>
                <w:rFonts w:asciiTheme="minorHAnsi" w:hAnsiTheme="minorHAnsi"/>
              </w:rPr>
              <w:t>1.2</w:t>
            </w:r>
          </w:p>
        </w:tc>
      </w:tr>
      <w:tr w:rsidR="00584712" w14:paraId="0CD1E933" w14:textId="77777777" w:rsidTr="00584712">
        <w:trPr>
          <w:trHeight w:val="361"/>
        </w:trPr>
        <w:tc>
          <w:tcPr>
            <w:tcW w:w="3680" w:type="dxa"/>
          </w:tcPr>
          <w:p w14:paraId="18DC7C88" w14:textId="6BEBEE64" w:rsidR="00584712" w:rsidRPr="00584712" w:rsidRDefault="00584712" w:rsidP="0058471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Junit</w:t>
            </w:r>
          </w:p>
        </w:tc>
        <w:tc>
          <w:tcPr>
            <w:tcW w:w="3680" w:type="dxa"/>
          </w:tcPr>
          <w:p w14:paraId="5DA22048" w14:textId="55255A41" w:rsidR="00584712" w:rsidRPr="00584712" w:rsidRDefault="00584712" w:rsidP="0058471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Alta</w:t>
            </w:r>
          </w:p>
        </w:tc>
        <w:tc>
          <w:tcPr>
            <w:tcW w:w="3683" w:type="dxa"/>
          </w:tcPr>
          <w:p w14:paraId="2FBD50CF" w14:textId="1504470F" w:rsidR="00584712" w:rsidRPr="00584712" w:rsidRDefault="00584712" w:rsidP="0058471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4.2</w:t>
            </w:r>
          </w:p>
        </w:tc>
      </w:tr>
      <w:tr w:rsidR="00584712" w14:paraId="57C2E86E" w14:textId="77777777" w:rsidTr="00584712">
        <w:trPr>
          <w:trHeight w:val="361"/>
        </w:trPr>
        <w:tc>
          <w:tcPr>
            <w:tcW w:w="3680" w:type="dxa"/>
          </w:tcPr>
          <w:p w14:paraId="197CE7B1" w14:textId="4451B645" w:rsidR="00584712" w:rsidRPr="00584712" w:rsidRDefault="00584712" w:rsidP="00584712">
            <w:pPr>
              <w:rPr>
                <w:rFonts w:asciiTheme="minorHAnsi" w:hAnsiTheme="minorHAnsi"/>
              </w:rPr>
            </w:pPr>
            <w:r w:rsidRPr="00584712">
              <w:rPr>
                <w:rFonts w:asciiTheme="minorHAnsi" w:hAnsiTheme="minorHAnsi"/>
              </w:rPr>
              <w:t>Selenium</w:t>
            </w:r>
          </w:p>
        </w:tc>
        <w:tc>
          <w:tcPr>
            <w:tcW w:w="3680" w:type="dxa"/>
          </w:tcPr>
          <w:p w14:paraId="67D11F14" w14:textId="0DCA4EAF" w:rsidR="00584712" w:rsidRPr="00584712" w:rsidRDefault="00584712" w:rsidP="00584712">
            <w:pPr>
              <w:rPr>
                <w:rFonts w:asciiTheme="minorHAnsi" w:hAnsiTheme="minorHAnsi"/>
              </w:rPr>
            </w:pPr>
            <w:r w:rsidRPr="00584712">
              <w:rPr>
                <w:rFonts w:asciiTheme="minorHAnsi" w:hAnsiTheme="minorHAnsi"/>
              </w:rPr>
              <w:t>Alta</w:t>
            </w:r>
          </w:p>
        </w:tc>
        <w:tc>
          <w:tcPr>
            <w:tcW w:w="3683" w:type="dxa"/>
          </w:tcPr>
          <w:p w14:paraId="5CA241CB" w14:textId="25394C58" w:rsidR="00584712" w:rsidRPr="00584712" w:rsidRDefault="00584712" w:rsidP="00584712">
            <w:pPr>
              <w:rPr>
                <w:rFonts w:asciiTheme="minorHAnsi" w:hAnsiTheme="minorHAnsi"/>
              </w:rPr>
            </w:pPr>
            <w:r w:rsidRPr="00584712">
              <w:rPr>
                <w:rFonts w:asciiTheme="minorHAnsi" w:hAnsiTheme="minorHAnsi"/>
              </w:rPr>
              <w:t>3.8</w:t>
            </w:r>
          </w:p>
        </w:tc>
      </w:tr>
    </w:tbl>
    <w:p w14:paraId="1C23AC79" w14:textId="77777777" w:rsidR="00584712" w:rsidRDefault="00584712" w:rsidP="00584712">
      <w:pPr>
        <w:jc w:val="center"/>
        <w:rPr>
          <w:rFonts w:asciiTheme="minorHAnsi" w:hAnsiTheme="minorHAnsi"/>
          <w:b/>
          <w:sz w:val="28"/>
          <w:szCs w:val="28"/>
          <w:u w:val="single"/>
        </w:rPr>
      </w:pPr>
    </w:p>
    <w:p w14:paraId="50C19036" w14:textId="448294F6" w:rsidR="007C03C2" w:rsidRDefault="0054089B" w:rsidP="00584712">
      <w:pPr>
        <w:jc w:val="center"/>
        <w:rPr>
          <w:b/>
          <w:color w:val="000000" w:themeColor="text1"/>
          <w:sz w:val="28"/>
          <w:szCs w:val="28"/>
          <w:u w:val="single"/>
        </w:rPr>
      </w:pPr>
      <w:r w:rsidRPr="00652906">
        <w:rPr>
          <w:b/>
          <w:color w:val="000000" w:themeColor="text1"/>
          <w:sz w:val="28"/>
          <w:szCs w:val="28"/>
          <w:u w:val="single"/>
        </w:rPr>
        <w:t>Tipos de Testes</w:t>
      </w:r>
    </w:p>
    <w:p w14:paraId="2197BB5E" w14:textId="77777777" w:rsidR="00652906" w:rsidRDefault="00652906" w:rsidP="002E22E0">
      <w:pPr>
        <w:rPr>
          <w:b/>
          <w:color w:val="000000" w:themeColor="text1"/>
          <w:sz w:val="28"/>
          <w:szCs w:val="28"/>
          <w:u w:val="single"/>
        </w:rPr>
      </w:pPr>
    </w:p>
    <w:p w14:paraId="0906A027" w14:textId="4CA5516F" w:rsidR="00341E2E" w:rsidRPr="00B86735" w:rsidRDefault="00652906" w:rsidP="00B86735">
      <w:pPr>
        <w:pStyle w:val="PargrafodaLista"/>
        <w:numPr>
          <w:ilvl w:val="0"/>
          <w:numId w:val="9"/>
        </w:numPr>
        <w:rPr>
          <w:rFonts w:asciiTheme="minorHAnsi" w:hAnsiTheme="minorHAnsi"/>
          <w:color w:val="000000" w:themeColor="text1"/>
        </w:rPr>
      </w:pPr>
      <w:r w:rsidRPr="00652906">
        <w:rPr>
          <w:rFonts w:asciiTheme="minorHAnsi" w:hAnsiTheme="minorHAnsi"/>
          <w:color w:val="000000" w:themeColor="text1"/>
        </w:rPr>
        <w:t>Testes Unitários</w:t>
      </w:r>
      <w:r w:rsidR="002E22E0">
        <w:rPr>
          <w:rFonts w:asciiTheme="minorHAnsi" w:hAnsiTheme="minorHAnsi"/>
          <w:color w:val="000000" w:themeColor="text1"/>
        </w:rPr>
        <w:t xml:space="preserve"> 5</w:t>
      </w:r>
      <w:r w:rsidRPr="00652906">
        <w:rPr>
          <w:rFonts w:asciiTheme="minorHAnsi" w:hAnsiTheme="minorHAnsi"/>
          <w:color w:val="000000" w:themeColor="text1"/>
        </w:rPr>
        <w:t>0%</w:t>
      </w:r>
      <w:r w:rsidR="00B86735">
        <w:rPr>
          <w:rFonts w:asciiTheme="minorHAnsi" w:hAnsiTheme="minorHAnsi"/>
          <w:color w:val="000000" w:themeColor="text1"/>
        </w:rPr>
        <w:t xml:space="preserve"> - (</w:t>
      </w:r>
      <w:r w:rsidR="00341E2E" w:rsidRPr="00B86735">
        <w:rPr>
          <w:rFonts w:asciiTheme="minorHAnsi" w:hAnsiTheme="minorHAnsi" w:cs="Tahoma"/>
          <w:color w:val="232323"/>
          <w:shd w:val="clear" w:color="auto" w:fill="FFFFFF"/>
        </w:rPr>
        <w:t>Temos uma grande porcentagem de testes de unidade, que devem ser a base de uma boa estratégia de testes automatizados</w:t>
      </w:r>
      <w:r w:rsidR="00B86735">
        <w:rPr>
          <w:rFonts w:asciiTheme="minorHAnsi" w:hAnsiTheme="minorHAnsi" w:cs="Tahoma"/>
          <w:color w:val="232323"/>
          <w:shd w:val="clear" w:color="auto" w:fill="FFFFFF"/>
        </w:rPr>
        <w:t>)</w:t>
      </w:r>
      <w:r w:rsidR="00341E2E" w:rsidRPr="00B86735">
        <w:rPr>
          <w:rFonts w:asciiTheme="minorHAnsi" w:hAnsiTheme="minorHAnsi" w:cs="Tahoma"/>
          <w:color w:val="232323"/>
          <w:shd w:val="clear" w:color="auto" w:fill="FFFFFF"/>
        </w:rPr>
        <w:t>.</w:t>
      </w:r>
    </w:p>
    <w:p w14:paraId="2930EB9B" w14:textId="77777777" w:rsidR="00652906" w:rsidRPr="00652906" w:rsidRDefault="00652906" w:rsidP="002E22E0">
      <w:pPr>
        <w:pStyle w:val="PargrafodaLista"/>
        <w:ind w:left="720"/>
        <w:rPr>
          <w:rFonts w:asciiTheme="minorHAnsi" w:hAnsiTheme="minorHAnsi"/>
          <w:color w:val="000000" w:themeColor="text1"/>
        </w:rPr>
      </w:pPr>
    </w:p>
    <w:p w14:paraId="638025E5" w14:textId="1D12B44C" w:rsidR="00B86735" w:rsidRPr="00B86735" w:rsidRDefault="00652906" w:rsidP="00B86735">
      <w:pPr>
        <w:pStyle w:val="PargrafodaLista"/>
        <w:numPr>
          <w:ilvl w:val="0"/>
          <w:numId w:val="9"/>
        </w:numPr>
        <w:rPr>
          <w:rFonts w:asciiTheme="minorHAnsi" w:hAnsiTheme="minorHAnsi"/>
          <w:color w:val="000000" w:themeColor="text1"/>
        </w:rPr>
      </w:pPr>
      <w:r w:rsidRPr="00652906">
        <w:rPr>
          <w:rFonts w:asciiTheme="minorHAnsi" w:hAnsiTheme="minorHAnsi"/>
          <w:color w:val="000000" w:themeColor="text1"/>
        </w:rPr>
        <w:t>Testes Api 20%</w:t>
      </w:r>
      <w:r w:rsidR="00B86735">
        <w:rPr>
          <w:rFonts w:asciiTheme="minorHAnsi" w:hAnsiTheme="minorHAnsi"/>
          <w:color w:val="000000" w:themeColor="text1"/>
        </w:rPr>
        <w:t xml:space="preserve"> - (</w:t>
      </w:r>
      <w:r w:rsidR="00B86735" w:rsidRPr="00B86735">
        <w:rPr>
          <w:rFonts w:asciiTheme="minorHAnsi" w:hAnsiTheme="minorHAnsi" w:cs="Tahoma"/>
          <w:color w:val="232323"/>
          <w:shd w:val="clear" w:color="auto" w:fill="FFFFFF"/>
        </w:rPr>
        <w:t>Testes na camada de serviço testam, basicamente, os serviços da aplicação, “abaixo” da UI</w:t>
      </w:r>
      <w:r w:rsidR="00B86735">
        <w:rPr>
          <w:rFonts w:asciiTheme="minorHAnsi" w:hAnsiTheme="minorHAnsi" w:cs="Tahoma"/>
          <w:color w:val="232323"/>
          <w:shd w:val="clear" w:color="auto" w:fill="FFFFFF"/>
        </w:rPr>
        <w:t>)</w:t>
      </w:r>
      <w:r w:rsidR="00B86735" w:rsidRPr="00B86735">
        <w:rPr>
          <w:rFonts w:asciiTheme="minorHAnsi" w:hAnsiTheme="minorHAnsi" w:cs="Tahoma"/>
          <w:color w:val="232323"/>
          <w:shd w:val="clear" w:color="auto" w:fill="FFFFFF"/>
        </w:rPr>
        <w:t>.</w:t>
      </w:r>
    </w:p>
    <w:p w14:paraId="54CB637D" w14:textId="77777777" w:rsidR="00652906" w:rsidRPr="00652906" w:rsidRDefault="00652906" w:rsidP="002E22E0">
      <w:pPr>
        <w:rPr>
          <w:rFonts w:asciiTheme="minorHAnsi" w:hAnsiTheme="minorHAnsi"/>
          <w:color w:val="000000" w:themeColor="text1"/>
        </w:rPr>
      </w:pPr>
    </w:p>
    <w:p w14:paraId="1E75A470" w14:textId="4170B958" w:rsidR="002E22E0" w:rsidRPr="00B86735" w:rsidRDefault="00652906" w:rsidP="00B86735">
      <w:pPr>
        <w:pStyle w:val="PargrafodaLista"/>
        <w:numPr>
          <w:ilvl w:val="0"/>
          <w:numId w:val="9"/>
        </w:numPr>
        <w:rPr>
          <w:rFonts w:asciiTheme="minorHAnsi" w:hAnsiTheme="minorHAnsi"/>
          <w:color w:val="000000" w:themeColor="text1"/>
        </w:rPr>
      </w:pPr>
      <w:r w:rsidRPr="00652906">
        <w:rPr>
          <w:rFonts w:asciiTheme="minorHAnsi" w:hAnsiTheme="minorHAnsi"/>
          <w:color w:val="000000" w:themeColor="text1"/>
        </w:rPr>
        <w:t>Testes de Interfaces</w:t>
      </w:r>
      <w:r w:rsidR="002E22E0">
        <w:rPr>
          <w:rFonts w:asciiTheme="minorHAnsi" w:hAnsiTheme="minorHAnsi"/>
          <w:color w:val="000000" w:themeColor="text1"/>
        </w:rPr>
        <w:t xml:space="preserve"> 3</w:t>
      </w:r>
      <w:r w:rsidRPr="00652906">
        <w:rPr>
          <w:rFonts w:asciiTheme="minorHAnsi" w:hAnsiTheme="minorHAnsi"/>
          <w:color w:val="000000" w:themeColor="text1"/>
        </w:rPr>
        <w:t>0%</w:t>
      </w:r>
      <w:r w:rsidR="00B86735">
        <w:rPr>
          <w:rFonts w:asciiTheme="minorHAnsi" w:hAnsiTheme="minorHAnsi"/>
          <w:color w:val="000000" w:themeColor="text1"/>
        </w:rPr>
        <w:t xml:space="preserve"> - (</w:t>
      </w:r>
      <w:r w:rsidR="002E22E0" w:rsidRPr="00B86735">
        <w:rPr>
          <w:rFonts w:asciiTheme="minorHAnsi" w:hAnsiTheme="minorHAnsi" w:cs="Tahoma"/>
          <w:color w:val="232323"/>
          <w:shd w:val="clear" w:color="auto" w:fill="FFFFFF"/>
        </w:rPr>
        <w:t>Os  testes de interfaces focam em funcionalidades críticas (</w:t>
      </w:r>
      <w:r w:rsidR="002E22E0" w:rsidRPr="00B86735">
        <w:rPr>
          <w:rStyle w:val="nfase"/>
          <w:rFonts w:asciiTheme="minorHAnsi" w:hAnsiTheme="minorHAnsi" w:cs="Tahoma"/>
          <w:color w:val="232323"/>
          <w:shd w:val="clear" w:color="auto" w:fill="FFFFFF"/>
        </w:rPr>
        <w:t>Smoke Tests</w:t>
      </w:r>
      <w:r w:rsidR="002E22E0" w:rsidRPr="00B86735">
        <w:rPr>
          <w:rFonts w:asciiTheme="minorHAnsi" w:hAnsiTheme="minorHAnsi" w:cs="Tahoma"/>
          <w:color w:val="232323"/>
          <w:shd w:val="clear" w:color="auto" w:fill="FFFFFF"/>
        </w:rPr>
        <w:t>).</w:t>
      </w:r>
    </w:p>
    <w:p w14:paraId="54D8DBD0" w14:textId="77777777" w:rsidR="002E22E0" w:rsidRPr="00652906" w:rsidRDefault="002E22E0" w:rsidP="002E22E0">
      <w:pPr>
        <w:pStyle w:val="PargrafodaLista"/>
        <w:ind w:left="720"/>
        <w:rPr>
          <w:rFonts w:asciiTheme="minorHAnsi" w:hAnsiTheme="minorHAnsi"/>
          <w:color w:val="000000" w:themeColor="text1"/>
        </w:rPr>
      </w:pPr>
    </w:p>
    <w:sectPr w:rsidR="002E22E0" w:rsidRPr="00652906" w:rsidSect="005A69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7BCACB" w14:textId="77777777" w:rsidR="002E0140" w:rsidRDefault="002E0140" w:rsidP="003845A1">
      <w:r>
        <w:separator/>
      </w:r>
    </w:p>
  </w:endnote>
  <w:endnote w:type="continuationSeparator" w:id="0">
    <w:p w14:paraId="0E3107E8" w14:textId="77777777" w:rsidR="002E0140" w:rsidRDefault="002E0140" w:rsidP="00384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4D6277" w14:textId="77777777" w:rsidR="002E0140" w:rsidRDefault="002E0140" w:rsidP="003845A1">
      <w:r>
        <w:separator/>
      </w:r>
    </w:p>
  </w:footnote>
  <w:footnote w:type="continuationSeparator" w:id="0">
    <w:p w14:paraId="77B8A6D1" w14:textId="77777777" w:rsidR="002E0140" w:rsidRDefault="002E0140" w:rsidP="003845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7B7615"/>
    <w:multiLevelType w:val="hybridMultilevel"/>
    <w:tmpl w:val="C0089DB0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62D49C8"/>
    <w:multiLevelType w:val="multilevel"/>
    <w:tmpl w:val="A39C1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88E63AB"/>
    <w:multiLevelType w:val="multilevel"/>
    <w:tmpl w:val="EC144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FF6CC4"/>
    <w:multiLevelType w:val="hybridMultilevel"/>
    <w:tmpl w:val="96720482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7D1721D"/>
    <w:multiLevelType w:val="hybridMultilevel"/>
    <w:tmpl w:val="33140380"/>
    <w:lvl w:ilvl="0" w:tplc="805E0B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F3A05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E8893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EC855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568F6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D8833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4503D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EE675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5E0AE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57C02EBA"/>
    <w:multiLevelType w:val="hybridMultilevel"/>
    <w:tmpl w:val="BA46A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1F5EAF"/>
    <w:multiLevelType w:val="hybridMultilevel"/>
    <w:tmpl w:val="63B806F8"/>
    <w:lvl w:ilvl="0" w:tplc="A676830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D94A80A2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41560DE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4D46EB7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F3C09A6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D0FA861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6D42E57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D5908A1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B1768E1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7" w15:restartNumberingAfterBreak="0">
    <w:nsid w:val="5B0649A5"/>
    <w:multiLevelType w:val="multilevel"/>
    <w:tmpl w:val="E9FAC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3C7EA3"/>
    <w:multiLevelType w:val="hybridMultilevel"/>
    <w:tmpl w:val="1B3C107C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4"/>
  </w:num>
  <w:num w:numId="5">
    <w:abstractNumId w:val="8"/>
  </w:num>
  <w:num w:numId="6">
    <w:abstractNumId w:val="1"/>
  </w:num>
  <w:num w:numId="7">
    <w:abstractNumId w:val="2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5802"/>
    <w:rsid w:val="00000391"/>
    <w:rsid w:val="000070F6"/>
    <w:rsid w:val="00012670"/>
    <w:rsid w:val="00031210"/>
    <w:rsid w:val="00050D57"/>
    <w:rsid w:val="000D6561"/>
    <w:rsid w:val="001109EE"/>
    <w:rsid w:val="00124A8B"/>
    <w:rsid w:val="001729FF"/>
    <w:rsid w:val="00185C20"/>
    <w:rsid w:val="0020628C"/>
    <w:rsid w:val="00207177"/>
    <w:rsid w:val="00224024"/>
    <w:rsid w:val="00264AF4"/>
    <w:rsid w:val="00266026"/>
    <w:rsid w:val="002816E9"/>
    <w:rsid w:val="002819D8"/>
    <w:rsid w:val="0029763A"/>
    <w:rsid w:val="002A7067"/>
    <w:rsid w:val="002C784E"/>
    <w:rsid w:val="002E0140"/>
    <w:rsid w:val="002E22E0"/>
    <w:rsid w:val="00327D11"/>
    <w:rsid w:val="003327CC"/>
    <w:rsid w:val="00341E2E"/>
    <w:rsid w:val="003554D8"/>
    <w:rsid w:val="00370930"/>
    <w:rsid w:val="00376B56"/>
    <w:rsid w:val="0038216E"/>
    <w:rsid w:val="003845A1"/>
    <w:rsid w:val="003C68D5"/>
    <w:rsid w:val="003E0C3B"/>
    <w:rsid w:val="003E7DBE"/>
    <w:rsid w:val="003F7673"/>
    <w:rsid w:val="00426BE4"/>
    <w:rsid w:val="00447338"/>
    <w:rsid w:val="00456B8B"/>
    <w:rsid w:val="0049774B"/>
    <w:rsid w:val="004A2FD5"/>
    <w:rsid w:val="004A7C15"/>
    <w:rsid w:val="0052779C"/>
    <w:rsid w:val="0054089B"/>
    <w:rsid w:val="00564C09"/>
    <w:rsid w:val="00583137"/>
    <w:rsid w:val="00584712"/>
    <w:rsid w:val="005A6975"/>
    <w:rsid w:val="005D6CDB"/>
    <w:rsid w:val="005F5C22"/>
    <w:rsid w:val="005F6D1C"/>
    <w:rsid w:val="00600333"/>
    <w:rsid w:val="00652906"/>
    <w:rsid w:val="0066185A"/>
    <w:rsid w:val="00665E61"/>
    <w:rsid w:val="00683B48"/>
    <w:rsid w:val="00686C2B"/>
    <w:rsid w:val="007148F6"/>
    <w:rsid w:val="00736660"/>
    <w:rsid w:val="0077200F"/>
    <w:rsid w:val="00795420"/>
    <w:rsid w:val="007A5029"/>
    <w:rsid w:val="007C03C2"/>
    <w:rsid w:val="007C7EDB"/>
    <w:rsid w:val="0081578B"/>
    <w:rsid w:val="00816ED0"/>
    <w:rsid w:val="00831032"/>
    <w:rsid w:val="008335B2"/>
    <w:rsid w:val="00845DD8"/>
    <w:rsid w:val="008462DD"/>
    <w:rsid w:val="00863C1E"/>
    <w:rsid w:val="0088343E"/>
    <w:rsid w:val="008904A7"/>
    <w:rsid w:val="008A25C9"/>
    <w:rsid w:val="008B74FE"/>
    <w:rsid w:val="008C4FB0"/>
    <w:rsid w:val="008D6B90"/>
    <w:rsid w:val="008F60DE"/>
    <w:rsid w:val="009075ED"/>
    <w:rsid w:val="009A2ABD"/>
    <w:rsid w:val="009A6C63"/>
    <w:rsid w:val="009B240B"/>
    <w:rsid w:val="009B53E2"/>
    <w:rsid w:val="009C4C97"/>
    <w:rsid w:val="009D783B"/>
    <w:rsid w:val="009E4D05"/>
    <w:rsid w:val="00A011E2"/>
    <w:rsid w:val="00A252DC"/>
    <w:rsid w:val="00A31995"/>
    <w:rsid w:val="00A83D26"/>
    <w:rsid w:val="00A924FD"/>
    <w:rsid w:val="00A9583C"/>
    <w:rsid w:val="00AA53F9"/>
    <w:rsid w:val="00AA6893"/>
    <w:rsid w:val="00B11C05"/>
    <w:rsid w:val="00B27A7F"/>
    <w:rsid w:val="00B50097"/>
    <w:rsid w:val="00B86735"/>
    <w:rsid w:val="00BE7E06"/>
    <w:rsid w:val="00BF0CFC"/>
    <w:rsid w:val="00C2392C"/>
    <w:rsid w:val="00C621DC"/>
    <w:rsid w:val="00C66D11"/>
    <w:rsid w:val="00C71C3D"/>
    <w:rsid w:val="00D07EA8"/>
    <w:rsid w:val="00D35CF0"/>
    <w:rsid w:val="00D432B2"/>
    <w:rsid w:val="00D64D64"/>
    <w:rsid w:val="00D9022F"/>
    <w:rsid w:val="00DA2742"/>
    <w:rsid w:val="00DA4428"/>
    <w:rsid w:val="00DA7967"/>
    <w:rsid w:val="00DC4EB3"/>
    <w:rsid w:val="00DF0744"/>
    <w:rsid w:val="00DF6D1D"/>
    <w:rsid w:val="00E26F3F"/>
    <w:rsid w:val="00E831C4"/>
    <w:rsid w:val="00E90B44"/>
    <w:rsid w:val="00EE5802"/>
    <w:rsid w:val="00F34046"/>
    <w:rsid w:val="00F35EAF"/>
    <w:rsid w:val="00F45C1F"/>
    <w:rsid w:val="00F53218"/>
    <w:rsid w:val="00FB295A"/>
    <w:rsid w:val="00FB360B"/>
    <w:rsid w:val="00FD7AD8"/>
    <w:rsid w:val="00FF7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E067EB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rsid w:val="005D6CDB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rsid w:val="00AA53F9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370930"/>
    <w:pPr>
      <w:ind w:left="708"/>
    </w:pPr>
  </w:style>
  <w:style w:type="table" w:styleId="Tabelacomgrade">
    <w:name w:val="Table Grid"/>
    <w:basedOn w:val="Tabelanormal"/>
    <w:rsid w:val="005A69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rsid w:val="003845A1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3845A1"/>
    <w:rPr>
      <w:sz w:val="24"/>
      <w:szCs w:val="24"/>
    </w:rPr>
  </w:style>
  <w:style w:type="paragraph" w:styleId="Rodap">
    <w:name w:val="footer"/>
    <w:basedOn w:val="Normal"/>
    <w:link w:val="RodapChar"/>
    <w:rsid w:val="003845A1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3845A1"/>
    <w:rPr>
      <w:sz w:val="24"/>
      <w:szCs w:val="24"/>
    </w:rPr>
  </w:style>
  <w:style w:type="paragraph" w:styleId="Textodebalo">
    <w:name w:val="Balloon Text"/>
    <w:basedOn w:val="Normal"/>
    <w:link w:val="TextodebaloChar"/>
    <w:rsid w:val="003845A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3845A1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5D6CDB"/>
    <w:rPr>
      <w:b/>
      <w:bCs/>
      <w:kern w:val="36"/>
      <w:sz w:val="48"/>
      <w:szCs w:val="48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A9583C"/>
    <w:pPr>
      <w:spacing w:before="100" w:beforeAutospacing="1" w:after="100" w:afterAutospacing="1"/>
    </w:pPr>
    <w:rPr>
      <w:lang w:val="en-US" w:eastAsia="en-US"/>
    </w:rPr>
  </w:style>
  <w:style w:type="character" w:styleId="nfase">
    <w:name w:val="Emphasis"/>
    <w:basedOn w:val="Fontepargpadro"/>
    <w:uiPriority w:val="20"/>
    <w:qFormat/>
    <w:rsid w:val="002E22E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271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4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8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1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63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2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5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4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67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7041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4&#186;Semestre\Projeto%20Integrador%20-%20Desevolvimento%20de%20Sistema%20Orientado%20&#225;%20Web%20e%20Mobile%20Computing\2&#170;Entrega\Modelo%20Requisitos.dot" TargetMode="External"/></Relationships>
</file>

<file path=word/theme/theme1.xml><?xml version="1.0" encoding="utf-8"?>
<a:theme xmlns:a="http://schemas.openxmlformats.org/drawingml/2006/main" name="Tema do Office">
  <a:themeElements>
    <a:clrScheme name="Balcão Envidraçado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46CDEF-1537-4B7B-ABBF-07A91AF157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Requisitos</Template>
  <TotalTime>55</TotalTime>
  <Pages>3</Pages>
  <Words>512</Words>
  <Characters>2769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Ronaldo</dc:creator>
  <cp:lastModifiedBy>Ronaldo Silva</cp:lastModifiedBy>
  <cp:revision>8</cp:revision>
  <dcterms:created xsi:type="dcterms:W3CDTF">2018-07-19T01:05:00Z</dcterms:created>
  <dcterms:modified xsi:type="dcterms:W3CDTF">2018-10-11T22:58:00Z</dcterms:modified>
</cp:coreProperties>
</file>